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FE12" w14:textId="30C21B90" w:rsidR="00A638EC" w:rsidRPr="00F8677E" w:rsidRDefault="009B5FD7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Versão:"/>
          <w:tag w:val="Versão:"/>
          <w:id w:val="1459911874"/>
          <w:placeholder>
            <w:docPart w:val="11C5EC9CEFCC454582CD7D67E59ADAC9"/>
          </w:placeholder>
          <w:temporary/>
          <w:showingPlcHdr/>
          <w15:appearance w15:val="hidden"/>
        </w:sdtPr>
        <w:sdtEndPr/>
        <w:sdtContent>
          <w:r w:rsidR="00A638EC" w:rsidRPr="00F8677E">
            <w:rPr>
              <w:b/>
              <w:bCs/>
              <w:lang w:val="pt-BR" w:bidi="pt-BR"/>
            </w:rPr>
            <w:t>Versão</w:t>
          </w:r>
        </w:sdtContent>
      </w:sdt>
      <w:r w:rsidR="00A638EC" w:rsidRPr="00F8677E">
        <w:rPr>
          <w:b/>
          <w:bCs/>
          <w:lang w:val="pt-BR" w:bidi="pt-BR"/>
        </w:rPr>
        <w:t xml:space="preserve"> </w:t>
      </w:r>
      <w:r w:rsidR="00F90E8A" w:rsidRPr="00F8677E">
        <w:rPr>
          <w:b/>
          <w:bCs/>
          <w:lang w:val="pt-BR"/>
        </w:rPr>
        <w:t>1.0</w:t>
      </w:r>
    </w:p>
    <w:p w14:paraId="66DAAC9D" w14:textId="67F3CBB0" w:rsidR="00A638EC" w:rsidRPr="00F8677E" w:rsidRDefault="009B5FD7" w:rsidP="00A638EC">
      <w:pPr>
        <w:pStyle w:val="Subttulo"/>
        <w:rPr>
          <w:b/>
          <w:bCs/>
          <w:lang w:val="pt-BR"/>
        </w:rPr>
      </w:pPr>
      <w:sdt>
        <w:sdtPr>
          <w:rPr>
            <w:b/>
            <w:bCs/>
            <w:lang w:val="pt-BR"/>
          </w:rPr>
          <w:alias w:val="Insira a data:"/>
          <w:tag w:val="Insira a data:"/>
          <w:id w:val="-664086759"/>
          <w:placeholder>
            <w:docPart w:val="17A4FB48D4964BC48588FBE2D611A06D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F90E8A" w:rsidRPr="00F8677E">
            <w:rPr>
              <w:b/>
              <w:bCs/>
              <w:lang w:val="pt-BR"/>
            </w:rPr>
            <w:t>MAR/2022</w:t>
          </w:r>
        </w:sdtContent>
      </w:sdt>
    </w:p>
    <w:p w14:paraId="6E1CE616" w14:textId="0E9524AD" w:rsidR="00A638EC" w:rsidRPr="00870B1A" w:rsidRDefault="00F90E8A" w:rsidP="00A638EC">
      <w:pPr>
        <w:pStyle w:val="Logotipo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CB9A6" wp14:editId="526C6CAF">
            <wp:extent cx="2479675" cy="969376"/>
            <wp:effectExtent l="0" t="0" r="0" b="2540"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3517" cy="9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bCs/>
          <w:lang w:val="pt-BR"/>
        </w:rPr>
        <w:alias w:val="Insira o título:"/>
        <w:tag w:val=""/>
        <w:id w:val="390237733"/>
        <w:placeholder>
          <w:docPart w:val="D1E059A26B1C45D99AEFF7E74699185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5B3DF23" w14:textId="5D67C0FB" w:rsidR="00A638EC" w:rsidRPr="00C2798A" w:rsidRDefault="00273133" w:rsidP="00A638EC">
          <w:pPr>
            <w:pStyle w:val="Ttulo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sdt>
      <w:sdtPr>
        <w:rPr>
          <w:b/>
          <w:bCs/>
          <w:lang w:val="pt-BR"/>
        </w:rPr>
        <w:alias w:val="Insira o subtítulo:"/>
        <w:tag w:val="Insira o subtítulo:"/>
        <w:id w:val="1134748392"/>
        <w:placeholder>
          <w:docPart w:val="C625B885E9E44A638B7DD25917A997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0843960" w14:textId="0426F7B7" w:rsidR="00A638EC" w:rsidRPr="00C2798A" w:rsidRDefault="0066135B" w:rsidP="00A638EC">
          <w:pPr>
            <w:pStyle w:val="Subttulo"/>
            <w:rPr>
              <w:b/>
              <w:bCs/>
              <w:lang w:val="pt-BR"/>
            </w:rPr>
          </w:pPr>
          <w:r w:rsidRPr="00C2798A">
            <w:rPr>
              <w:b/>
              <w:bCs/>
              <w:lang w:val="pt-BR"/>
            </w:rPr>
            <w:t xml:space="preserve">PREVENÇÃO DE </w:t>
          </w:r>
          <w:r w:rsidR="00317C95" w:rsidRPr="00C2798A">
            <w:rPr>
              <w:b/>
              <w:bCs/>
              <w:lang w:val="pt-BR"/>
            </w:rPr>
            <w:t>diabetes</w:t>
          </w:r>
        </w:p>
      </w:sdtContent>
    </w:sdt>
    <w:p w14:paraId="2B99F4CA" w14:textId="55D2DC12" w:rsidR="00A638EC" w:rsidRPr="00F90E8A" w:rsidRDefault="00C2798A" w:rsidP="004D5282">
      <w:pPr>
        <w:pStyle w:val="Informaesdecontato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grupo: </w:t>
      </w:r>
      <w:r w:rsidR="00F90E8A" w:rsidRPr="00F90E8A">
        <w:rPr>
          <w:b/>
          <w:bCs/>
          <w:sz w:val="28"/>
          <w:szCs w:val="28"/>
          <w:lang w:val="pt-BR"/>
        </w:rPr>
        <w:t>SPARK LABS</w:t>
      </w:r>
    </w:p>
    <w:p w14:paraId="4C50A5D9" w14:textId="271E4E80" w:rsidR="00A638EC" w:rsidRPr="00870B1A" w:rsidRDefault="00A638EC" w:rsidP="004D5282">
      <w:pPr>
        <w:pStyle w:val="Informaesdecontato"/>
        <w:rPr>
          <w:lang w:val="pt-BR"/>
        </w:rPr>
      </w:pPr>
    </w:p>
    <w:p w14:paraId="4CF76613" w14:textId="12BB3F3E" w:rsidR="00290347" w:rsidRPr="00870B1A" w:rsidRDefault="00290347" w:rsidP="00290347">
      <w:pPr>
        <w:pStyle w:val="Informaesdecontato"/>
        <w:rPr>
          <w:lang w:val="pt-BR"/>
        </w:rPr>
      </w:pPr>
    </w:p>
    <w:sdt>
      <w:sdtPr>
        <w:rPr>
          <w:b/>
          <w:bCs/>
          <w:lang w:val="pt-BR"/>
        </w:rPr>
        <w:alias w:val="Título:"/>
        <w:tag w:val="Título:"/>
        <w:id w:val="135460442"/>
        <w:placeholder>
          <w:docPart w:val="E7CA4F3715C544D8B76C5F4E9F35C868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4A13C47D" w14:textId="0728AFE0" w:rsidR="002A0044" w:rsidRPr="00273133" w:rsidRDefault="00273133" w:rsidP="002A0044">
          <w:pPr>
            <w:pStyle w:val="Ttulo1"/>
            <w:rPr>
              <w:b/>
              <w:bCs/>
              <w:lang w:val="pt-BR"/>
            </w:rPr>
          </w:pPr>
          <w:r>
            <w:rPr>
              <w:b/>
              <w:bCs/>
              <w:lang w:val="pt-BR"/>
            </w:rPr>
            <w:t>PLANO DE PROJETO</w:t>
          </w:r>
        </w:p>
      </w:sdtContent>
    </w:sdt>
    <w:p w14:paraId="7365C43A" w14:textId="090976D5" w:rsidR="00FC58C2" w:rsidRPr="00B54AF7" w:rsidRDefault="00B54AF7" w:rsidP="001E0D3F">
      <w:pPr>
        <w:jc w:val="both"/>
        <w:rPr>
          <w:lang w:val="pt-BR"/>
        </w:rPr>
      </w:pPr>
      <w:r w:rsidRPr="00B54AF7">
        <w:rPr>
          <w:lang w:val="pt-BR"/>
        </w:rPr>
        <w:t>Este plano de projeto tem como objetivo descrever as informações necessárias para o desenvolvimento do projeto Prevenção de Diabetes.</w:t>
      </w:r>
    </w:p>
    <w:p w14:paraId="2AB12D88" w14:textId="4BC22FA2" w:rsidR="005419BB" w:rsidRDefault="005419BB" w:rsidP="001E0D3F">
      <w:pPr>
        <w:jc w:val="both"/>
        <w:rPr>
          <w:i/>
          <w:iCs/>
          <w:lang w:val="pt-BR"/>
        </w:rPr>
      </w:pPr>
    </w:p>
    <w:p w14:paraId="64BBB164" w14:textId="4B9ED450" w:rsidR="005419BB" w:rsidRPr="00870B1A" w:rsidRDefault="005419BB" w:rsidP="005419BB">
      <w:pPr>
        <w:pStyle w:val="Ttulo2"/>
        <w:rPr>
          <w:lang w:val="pt-BR"/>
        </w:rPr>
      </w:pPr>
      <w:r>
        <w:rPr>
          <w:lang w:val="pt-BR"/>
        </w:rPr>
        <w:t>entendimento do negócio</w:t>
      </w:r>
    </w:p>
    <w:p w14:paraId="3E4A392F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Diabetes é uma doença crônica grave em que os indivíduos perdem a capacidade de regular efetivamente os níveis de glicose no sangue, podendo levar à redução da qualidade de vida e da expectativa de vida. Depois que diferentes alimentos são decompostos em açúcares durante a digestão, os açúcares são liberados na corrente sanguínea. Isso sinaliza o pâncreas para liberar insulina. A insulina ajuda a permitir que as células do corpo usem esses açúcares na corrente sanguínea para obter energia. A diabetes é geralmente caracterizada pelo corpo não produzir insulina suficiente ou ser incapaz de usar a insulina que é produzida de forma tão eficaz quanto necessária.</w:t>
      </w:r>
    </w:p>
    <w:p w14:paraId="40809AD0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Complicações como doenças cardíacas, perda de visão, amputação de membros inferiores e doença renal estão associadas a níveis cronicamente altos de açúcar que permanecem na corrente sanguínea para pessoas com diabetes. Embora não haja cura para o diabetes, estratégias como perder peso, comer de forma saudável, ser ativo e receber tratamentos médicos podem mitigar os danos dessa doença em muitos pacientes. O diagnóstico precoce pode levar a mudanças no estilo de vida e tratamento mais eficaz, tornando os modelos preditivos de risco de diabetes ferramentas importantes para autoridades públicas e de saúde pública.</w:t>
      </w:r>
    </w:p>
    <w:p w14:paraId="20BFF621" w14:textId="77777777" w:rsidR="00D81DB6" w:rsidRPr="00D81DB6" w:rsidRDefault="00D81DB6" w:rsidP="00D81DB6">
      <w:pPr>
        <w:jc w:val="both"/>
        <w:rPr>
          <w:lang w:val="pt-BR"/>
        </w:rPr>
      </w:pPr>
      <w:r w:rsidRPr="00D81DB6">
        <w:rPr>
          <w:lang w:val="pt-BR"/>
        </w:rPr>
        <w:t>Embora existam diferentes tipos de diabetes, o diabetes tipo II é a forma mais comum e sua prevalência varia de acordo com idade, educação, renda, localização, raça e outros determinantes sociais da saúde. Grande parte do ônus da doença recai sobre aqueles de nível socioeconômico mais baixo também. A diabetes também representa um enorme fardo para a economia.</w:t>
      </w:r>
    </w:p>
    <w:p w14:paraId="1E2DEA01" w14:textId="77777777" w:rsidR="00D81DB6" w:rsidRDefault="00D81DB6" w:rsidP="005419BB">
      <w:pPr>
        <w:jc w:val="both"/>
        <w:rPr>
          <w:i/>
          <w:iCs/>
          <w:sz w:val="16"/>
          <w:szCs w:val="16"/>
          <w:highlight w:val="yellow"/>
          <w:lang w:val="pt-BR"/>
        </w:rPr>
      </w:pPr>
    </w:p>
    <w:p w14:paraId="7D574D17" w14:textId="30E2B0AC" w:rsidR="005419BB" w:rsidRDefault="005419BB" w:rsidP="005419BB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3A0829E" w14:textId="2CA29BFC" w:rsidR="00AC4F65" w:rsidRPr="00AC4F65" w:rsidRDefault="00AC4F65" w:rsidP="00AC4F65">
      <w:pPr>
        <w:rPr>
          <w:lang w:val="pt-BR"/>
        </w:rPr>
      </w:pPr>
      <w:r>
        <w:rPr>
          <w:lang w:val="pt-BR"/>
        </w:rPr>
        <w:t>O escopo do projeto será composto:</w:t>
      </w:r>
    </w:p>
    <w:p w14:paraId="768DC31C" w14:textId="378306FA" w:rsidR="00C527D3" w:rsidRPr="004948E2" w:rsidRDefault="00C527D3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4948E2">
        <w:rPr>
          <w:lang w:val="pt-BR"/>
        </w:rPr>
        <w:t>Elaboração de Plano de Projeto.</w:t>
      </w:r>
    </w:p>
    <w:p w14:paraId="5AC949FD" w14:textId="27E425E0" w:rsidR="00AC4F65" w:rsidRPr="004948E2" w:rsidRDefault="00AC4F65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4948E2">
        <w:rPr>
          <w:lang w:val="pt-BR"/>
        </w:rPr>
        <w:t xml:space="preserve">Criação de Data Pipeline para automatizar </w:t>
      </w:r>
      <w:r w:rsidR="00033791" w:rsidRPr="004948E2">
        <w:rPr>
          <w:lang w:val="pt-BR"/>
        </w:rPr>
        <w:t>das etapas do projeto de dados</w:t>
      </w:r>
      <w:r w:rsidR="00937DE7" w:rsidRPr="004948E2">
        <w:rPr>
          <w:lang w:val="pt-BR"/>
        </w:rPr>
        <w:t xml:space="preserve"> (Ver necessidade de criar um Diagrama)</w:t>
      </w:r>
      <w:r w:rsidR="004313A2" w:rsidRPr="004948E2">
        <w:rPr>
          <w:lang w:val="pt-BR"/>
        </w:rPr>
        <w:t>.</w:t>
      </w:r>
    </w:p>
    <w:p w14:paraId="7728490C" w14:textId="1289797E" w:rsidR="00AC4F65" w:rsidRPr="00F34359" w:rsidRDefault="00AC4F65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 w:rsidRPr="00F34359">
        <w:rPr>
          <w:lang w:val="pt-BR"/>
        </w:rPr>
        <w:t xml:space="preserve">Criação de um </w:t>
      </w:r>
      <w:r w:rsidR="004313A2">
        <w:rPr>
          <w:lang w:val="pt-BR"/>
        </w:rPr>
        <w:t>M</w:t>
      </w:r>
      <w:r w:rsidRPr="00F34359">
        <w:rPr>
          <w:lang w:val="pt-BR"/>
        </w:rPr>
        <w:t xml:space="preserve">odelo </w:t>
      </w:r>
      <w:r w:rsidR="004313A2">
        <w:rPr>
          <w:lang w:val="pt-BR"/>
        </w:rPr>
        <w:t>P</w:t>
      </w:r>
      <w:r w:rsidRPr="00F34359">
        <w:rPr>
          <w:lang w:val="pt-BR"/>
        </w:rPr>
        <w:t xml:space="preserve">reditivo que dado um determinado conjunto de características o modelo consiga detectar se a pessoa está com alguma das doenças ou não e a sua probabilidade. </w:t>
      </w:r>
    </w:p>
    <w:p w14:paraId="0C8D24B5" w14:textId="12E037E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Dashboard para tomada de decisão. </w:t>
      </w:r>
    </w:p>
    <w:p w14:paraId="1DC5FACA" w14:textId="44D2315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Criação de </w:t>
      </w:r>
      <w:r w:rsidR="00AC4F65" w:rsidRPr="00F34359">
        <w:rPr>
          <w:lang w:val="pt-BR"/>
        </w:rPr>
        <w:t xml:space="preserve">Data App para consumo do modelo. </w:t>
      </w:r>
    </w:p>
    <w:p w14:paraId="69BF154E" w14:textId="0775F3CB" w:rsidR="00AC4F65" w:rsidRPr="00F34359" w:rsidRDefault="00E567C4" w:rsidP="00F34359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Elaboração de a</w:t>
      </w:r>
      <w:r w:rsidR="00AC4F65" w:rsidRPr="00F34359">
        <w:rPr>
          <w:lang w:val="pt-BR"/>
        </w:rPr>
        <w:t xml:space="preserve">presentação </w:t>
      </w:r>
      <w:r w:rsidR="009C5068">
        <w:rPr>
          <w:lang w:val="pt-BR"/>
        </w:rPr>
        <w:t>dos resultados.</w:t>
      </w:r>
    </w:p>
    <w:p w14:paraId="2225D697" w14:textId="6F3C0E9B" w:rsidR="00FC58C2" w:rsidRDefault="005419BB">
      <w:pPr>
        <w:pStyle w:val="Ttulo2"/>
        <w:rPr>
          <w:lang w:val="pt-BR"/>
        </w:rPr>
      </w:pPr>
      <w:r>
        <w:rPr>
          <w:lang w:val="pt-BR"/>
        </w:rPr>
        <w:t>pessoas</w:t>
      </w:r>
    </w:p>
    <w:p w14:paraId="6E093336" w14:textId="63DA4B0C" w:rsidR="006055AC" w:rsidRDefault="006055AC" w:rsidP="006055AC">
      <w:pPr>
        <w:rPr>
          <w:lang w:val="pt-BR"/>
        </w:rPr>
      </w:pPr>
      <w:r>
        <w:rPr>
          <w:lang w:val="pt-BR"/>
        </w:rPr>
        <w:t>A equipe do projeto será composta pelos seguintes profissionais:</w:t>
      </w:r>
    </w:p>
    <w:p w14:paraId="4EC6BF8E" w14:textId="77777777" w:rsidR="006055AC" w:rsidRPr="006055AC" w:rsidRDefault="006055AC" w:rsidP="006055AC">
      <w:pPr>
        <w:rPr>
          <w:lang w:val="pt-BR"/>
        </w:rPr>
      </w:pPr>
    </w:p>
    <w:tbl>
      <w:tblPr>
        <w:tblStyle w:val="TabeladeGrade1Clara-nfase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isão geral do plano"/>
      </w:tblPr>
      <w:tblGrid>
        <w:gridCol w:w="2452"/>
        <w:gridCol w:w="6740"/>
      </w:tblGrid>
      <w:tr w:rsidR="00FC58C2" w:rsidRPr="00870B1A" w14:paraId="4494681E" w14:textId="77777777" w:rsidTr="001E0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top w:val="nil"/>
              <w:left w:val="nil"/>
            </w:tcBorders>
            <w:vAlign w:val="bottom"/>
          </w:tcPr>
          <w:p w14:paraId="20A61987" w14:textId="064FDEFF" w:rsidR="00FC58C2" w:rsidRPr="00870B1A" w:rsidRDefault="005419BB" w:rsidP="008C1F5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Perfil</w:t>
            </w:r>
          </w:p>
        </w:tc>
        <w:sdt>
          <w:sdtPr>
            <w:rPr>
              <w:lang w:val="pt-BR"/>
            </w:rPr>
            <w:alias w:val="Nome:"/>
            <w:tag w:val="Nome:"/>
            <w:id w:val="654177610"/>
            <w:placeholder>
              <w:docPart w:val="77C0579D450F4376BA48F8CC91BD192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618" w:type="dxa"/>
                <w:tcBorders>
                  <w:top w:val="nil"/>
                  <w:right w:val="nil"/>
                </w:tcBorders>
                <w:vAlign w:val="bottom"/>
              </w:tcPr>
              <w:p w14:paraId="1F2E0C23" w14:textId="77777777" w:rsidR="00FC58C2" w:rsidRPr="00870B1A" w:rsidRDefault="005A54FA" w:rsidP="008C1F58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pt-BR"/>
                  </w:rPr>
                </w:pPr>
                <w:r w:rsidRPr="00870B1A">
                  <w:rPr>
                    <w:lang w:val="pt-BR" w:bidi="pt-BR"/>
                  </w:rPr>
                  <w:t>Nome</w:t>
                </w:r>
              </w:p>
            </w:tc>
          </w:sdtContent>
        </w:sdt>
      </w:tr>
      <w:tr w:rsidR="00FC58C2" w:rsidRPr="00870B1A" w14:paraId="66C9A8C5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4E0F161" w14:textId="6220A515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Scrum Master:</w:t>
            </w:r>
          </w:p>
        </w:tc>
        <w:tc>
          <w:tcPr>
            <w:tcW w:w="6618" w:type="dxa"/>
            <w:tcBorders>
              <w:right w:val="nil"/>
            </w:tcBorders>
          </w:tcPr>
          <w:p w14:paraId="3498D900" w14:textId="04D62CFE" w:rsidR="00FC58C2" w:rsidRPr="00870B1A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</w:tc>
      </w:tr>
      <w:tr w:rsidR="00FC58C2" w:rsidRPr="00870B1A" w14:paraId="0CC53D61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615C6A40" w14:textId="6E4C684E" w:rsidR="00FC58C2" w:rsidRPr="00870B1A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Engenheiro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7B6A504D" w14:textId="77777777" w:rsidR="00FC58C2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Mateus Pereira</w:t>
            </w:r>
          </w:p>
          <w:p w14:paraId="31650D8A" w14:textId="6CDADBF8" w:rsidR="008C1F58" w:rsidRPr="00870B1A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Matheus </w:t>
            </w:r>
            <w:r w:rsidR="00033791">
              <w:rPr>
                <w:lang w:val="pt-BR"/>
              </w:rPr>
              <w:t>Fellipe</w:t>
            </w:r>
          </w:p>
        </w:tc>
      </w:tr>
      <w:tr w:rsidR="001E0D3F" w:rsidRPr="00870B1A" w14:paraId="28E877BE" w14:textId="77777777" w:rsidTr="001E0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  <w:tcBorders>
              <w:left w:val="nil"/>
            </w:tcBorders>
          </w:tcPr>
          <w:p w14:paraId="3BC2B55E" w14:textId="50C330C4" w:rsidR="001E0D3F" w:rsidRDefault="001E0D3F" w:rsidP="008C1F5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Cientista de Dados:</w:t>
            </w:r>
          </w:p>
        </w:tc>
        <w:tc>
          <w:tcPr>
            <w:tcW w:w="6618" w:type="dxa"/>
            <w:tcBorders>
              <w:right w:val="nil"/>
            </w:tcBorders>
          </w:tcPr>
          <w:p w14:paraId="05A2D2C7" w14:textId="5621681A" w:rsidR="004948E2" w:rsidRDefault="004948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Douglas Lopes</w:t>
            </w:r>
          </w:p>
          <w:p w14:paraId="1EC02887" w14:textId="448D8E8F" w:rsidR="001E0D3F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Eduardo </w:t>
            </w:r>
            <w:r w:rsidR="00B54AF7">
              <w:rPr>
                <w:lang w:val="pt-BR"/>
              </w:rPr>
              <w:t>Moura</w:t>
            </w:r>
          </w:p>
          <w:p w14:paraId="37B4A9F2" w14:textId="7676DD83" w:rsidR="008C1F58" w:rsidRDefault="008C1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Jacinto Xavier</w:t>
            </w:r>
          </w:p>
        </w:tc>
      </w:tr>
    </w:tbl>
    <w:p w14:paraId="4BB5FEBB" w14:textId="7097491E" w:rsidR="00FC58C2" w:rsidRPr="00870B1A" w:rsidRDefault="004B42CB">
      <w:pPr>
        <w:pStyle w:val="Ttulo2"/>
        <w:rPr>
          <w:lang w:val="pt-BR"/>
        </w:rPr>
      </w:pPr>
      <w:r>
        <w:rPr>
          <w:lang w:val="pt-BR"/>
        </w:rPr>
        <w:t>métricas</w:t>
      </w:r>
    </w:p>
    <w:p w14:paraId="1FFA2746" w14:textId="012D5B72" w:rsidR="00FC58C2" w:rsidRDefault="00AD460A">
      <w:pPr>
        <w:rPr>
          <w:lang w:val="pt-BR"/>
        </w:rPr>
      </w:pPr>
      <w:r>
        <w:rPr>
          <w:lang w:val="pt-BR"/>
        </w:rPr>
        <w:t>Serão utilizadas as seguintes métricas:</w:t>
      </w:r>
    </w:p>
    <w:p w14:paraId="4419CCBA" w14:textId="5517DCAC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Acurácia</w:t>
      </w:r>
    </w:p>
    <w:p w14:paraId="4AE4C111" w14:textId="2D691A62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Precis</w:t>
      </w:r>
      <w:r w:rsidR="00F50CFB" w:rsidRPr="00F50CFB">
        <w:rPr>
          <w:lang w:val="pt-BR"/>
        </w:rPr>
        <w:t>i</w:t>
      </w:r>
      <w:r w:rsidRPr="00F50CFB">
        <w:rPr>
          <w:lang w:val="pt-BR"/>
        </w:rPr>
        <w:t>on</w:t>
      </w:r>
      <w:r w:rsidR="00FA5D65" w:rsidRPr="00F50CFB">
        <w:rPr>
          <w:lang w:val="pt-BR"/>
        </w:rPr>
        <w:t xml:space="preserve"> </w:t>
      </w:r>
    </w:p>
    <w:p w14:paraId="2F52A5B8" w14:textId="7ED240A7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Recall</w:t>
      </w:r>
      <w:r w:rsidR="00FA5D65" w:rsidRPr="00F50CFB">
        <w:rPr>
          <w:lang w:val="pt-BR"/>
        </w:rPr>
        <w:t xml:space="preserve"> </w:t>
      </w:r>
    </w:p>
    <w:p w14:paraId="5549E13D" w14:textId="74394BA5" w:rsidR="00AD460A" w:rsidRPr="00F50CFB" w:rsidRDefault="00F96838" w:rsidP="00AD460A">
      <w:pPr>
        <w:pStyle w:val="PargrafodaLista"/>
        <w:numPr>
          <w:ilvl w:val="0"/>
          <w:numId w:val="19"/>
        </w:numPr>
        <w:rPr>
          <w:lang w:val="pt-BR"/>
        </w:rPr>
      </w:pPr>
      <w:r w:rsidRPr="00F50CFB">
        <w:rPr>
          <w:lang w:val="pt-BR"/>
        </w:rPr>
        <w:t>F1</w:t>
      </w:r>
      <w:r w:rsidR="001A66ED">
        <w:rPr>
          <w:lang w:val="pt-BR"/>
        </w:rPr>
        <w:t>-Score</w:t>
      </w:r>
    </w:p>
    <w:p w14:paraId="0A24FA30" w14:textId="77777777" w:rsidR="00572BFD" w:rsidRDefault="00572BFD">
      <w:pPr>
        <w:pStyle w:val="Ttulo2"/>
        <w:rPr>
          <w:lang w:val="pt-BR"/>
        </w:rPr>
      </w:pPr>
    </w:p>
    <w:p w14:paraId="463F8F70" w14:textId="4B1545D6" w:rsidR="00FC58C2" w:rsidRPr="00870B1A" w:rsidRDefault="00067E52">
      <w:pPr>
        <w:pStyle w:val="Ttulo2"/>
        <w:rPr>
          <w:lang w:val="pt-BR"/>
        </w:rPr>
      </w:pPr>
      <w:r>
        <w:rPr>
          <w:lang w:val="pt-BR"/>
        </w:rPr>
        <w:t>fases do projeto</w:t>
      </w:r>
    </w:p>
    <w:p w14:paraId="0F6E9BAD" w14:textId="1A585EEF" w:rsidR="00FC58C2" w:rsidRPr="008A4DA9" w:rsidRDefault="00051C98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As fases do projeto estão aderentes a metodologia CRISP-DM</w:t>
      </w:r>
      <w:r w:rsidR="00275379" w:rsidRPr="008A4DA9">
        <w:rPr>
          <w:b/>
          <w:bCs/>
          <w:lang w:val="pt-BR"/>
        </w:rPr>
        <w:t>:</w:t>
      </w:r>
    </w:p>
    <w:p w14:paraId="0C054273" w14:textId="70B2532D" w:rsidR="00067E52" w:rsidRPr="008A4DA9" w:rsidRDefault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1 – Entendimento do Negócio</w:t>
      </w:r>
    </w:p>
    <w:p w14:paraId="7FDE71AB" w14:textId="77777777" w:rsidR="003C2EF7" w:rsidRPr="00205666" w:rsidRDefault="003C2EF7" w:rsidP="003C2EF7">
      <w:pPr>
        <w:shd w:val="clear" w:color="auto" w:fill="FFFFFF"/>
        <w:spacing w:after="150"/>
        <w:jc w:val="both"/>
        <w:rPr>
          <w:lang w:val="pt-BR"/>
        </w:rPr>
      </w:pPr>
      <w:r w:rsidRPr="00205666">
        <w:rPr>
          <w:lang w:val="pt-BR"/>
        </w:rPr>
        <w:t>A primeira coisa a ser feita é entender de fato qual o problema/negócio a ser resolvido, buscando todos os detalhes sobre o impacto dele na empresa e quais os objetivos em relação ao trabalho.</w:t>
      </w:r>
    </w:p>
    <w:p w14:paraId="292A72E7" w14:textId="1A8D7877" w:rsidR="00067E52" w:rsidRPr="008A4DA9" w:rsidRDefault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2 – Engenharia de Dados e Infraestrutura</w:t>
      </w:r>
    </w:p>
    <w:p w14:paraId="32DD95B1" w14:textId="27CD93BD" w:rsidR="00C24C11" w:rsidRPr="00C24C11" w:rsidRDefault="00C24C11" w:rsidP="00205666">
      <w:pPr>
        <w:jc w:val="both"/>
        <w:rPr>
          <w:lang w:val="pt-BR"/>
        </w:rPr>
      </w:pPr>
      <w:r w:rsidRPr="00C24C11">
        <w:rPr>
          <w:lang w:val="pt-BR"/>
        </w:rPr>
        <w:t>Nesta fase é definido a origem dos dados e infraestrutura que será necessária para o tratamento dos dados.</w:t>
      </w:r>
      <w:r>
        <w:rPr>
          <w:lang w:val="pt-BR"/>
        </w:rPr>
        <w:t xml:space="preserve"> C</w:t>
      </w:r>
      <w:r w:rsidRPr="00205666">
        <w:rPr>
          <w:lang w:val="pt-BR"/>
        </w:rPr>
        <w:t>onsiste em organizar e documentar todos os dados que se encontram disponíveis</w:t>
      </w:r>
      <w:r w:rsidRPr="00205666">
        <w:rPr>
          <w:lang w:val="pt-BR"/>
        </w:rPr>
        <w:t>, dando início a</w:t>
      </w:r>
      <w:r w:rsidRPr="00205666">
        <w:rPr>
          <w:lang w:val="pt-BR"/>
        </w:rPr>
        <w:t xml:space="preserve">o trabalho de mineração de dados, </w:t>
      </w:r>
      <w:r w:rsidR="008A4DA9" w:rsidRPr="00205666">
        <w:rPr>
          <w:lang w:val="pt-BR"/>
        </w:rPr>
        <w:t xml:space="preserve">com objetivo de </w:t>
      </w:r>
      <w:r w:rsidRPr="00205666">
        <w:rPr>
          <w:lang w:val="pt-BR"/>
        </w:rPr>
        <w:t>identificar quais são os dados importantes para a resolução do problema.</w:t>
      </w:r>
    </w:p>
    <w:p w14:paraId="79C46F4E" w14:textId="77777777" w:rsidR="00C24C11" w:rsidRPr="00205666" w:rsidRDefault="00C24C11" w:rsidP="00205666">
      <w:pPr>
        <w:shd w:val="clear" w:color="auto" w:fill="FFFFFF"/>
        <w:spacing w:after="150"/>
        <w:jc w:val="both"/>
        <w:rPr>
          <w:lang w:val="pt-BR"/>
        </w:rPr>
      </w:pPr>
      <w:r w:rsidRPr="00205666">
        <w:rPr>
          <w:lang w:val="pt-BR"/>
        </w:rPr>
        <w:t>Nesse momento, o lado investigativo deve entrar em campo, para que os dados revelem problemas, soluções e tendências dos negócios.</w:t>
      </w:r>
    </w:p>
    <w:p w14:paraId="2443E533" w14:textId="644B3557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3 – Limpeza e Pré-Processamento</w:t>
      </w:r>
    </w:p>
    <w:p w14:paraId="5BBCA4F3" w14:textId="136A90DF" w:rsidR="00067E52" w:rsidRPr="008A4DA9" w:rsidRDefault="008A4DA9" w:rsidP="008A4DA9">
      <w:pPr>
        <w:jc w:val="both"/>
        <w:rPr>
          <w:lang w:val="pt-BR"/>
        </w:rPr>
      </w:pPr>
      <w:r w:rsidRPr="008A4DA9">
        <w:rPr>
          <w:lang w:val="pt-BR"/>
        </w:rPr>
        <w:t>Nesta fase são realizadas as limpezas de dados (</w:t>
      </w:r>
      <w:r>
        <w:rPr>
          <w:lang w:val="pt-BR"/>
        </w:rPr>
        <w:t xml:space="preserve">eliminação de </w:t>
      </w:r>
      <w:r w:rsidRPr="008A4DA9">
        <w:rPr>
          <w:lang w:val="pt-BR"/>
        </w:rPr>
        <w:t>dados duplicados, nulos, outliers, etc) e pré-processamentos dos dados para eliminar os dados que não contribu</w:t>
      </w:r>
      <w:r w:rsidR="00205666">
        <w:rPr>
          <w:lang w:val="pt-BR"/>
        </w:rPr>
        <w:t>irão</w:t>
      </w:r>
      <w:r w:rsidRPr="008A4DA9">
        <w:rPr>
          <w:lang w:val="pt-BR"/>
        </w:rPr>
        <w:t xml:space="preserve"> para as análises das próximas fases. </w:t>
      </w:r>
    </w:p>
    <w:p w14:paraId="31E88C67" w14:textId="4D5FCAD2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>Fase 4 – Análise Exploratória</w:t>
      </w:r>
    </w:p>
    <w:p w14:paraId="515CBE43" w14:textId="129AA032" w:rsidR="008A4DA9" w:rsidRPr="00205666" w:rsidRDefault="00205666" w:rsidP="00205666">
      <w:pPr>
        <w:jc w:val="both"/>
        <w:rPr>
          <w:lang w:val="pt-BR"/>
        </w:rPr>
      </w:pPr>
      <w:r>
        <w:rPr>
          <w:lang w:val="pt-BR"/>
        </w:rPr>
        <w:t xml:space="preserve">Nesta etapa os dados </w:t>
      </w:r>
      <w:r w:rsidR="008A4DA9" w:rsidRPr="00205666">
        <w:rPr>
          <w:lang w:val="pt-BR"/>
        </w:rPr>
        <w:t xml:space="preserve">já foram identificados, </w:t>
      </w:r>
      <w:r w:rsidR="008A4DA9" w:rsidRPr="00205666">
        <w:rPr>
          <w:lang w:val="pt-BR"/>
        </w:rPr>
        <w:t>limpos</w:t>
      </w:r>
      <w:r w:rsidR="008A4DA9" w:rsidRPr="00205666">
        <w:rPr>
          <w:lang w:val="pt-BR"/>
        </w:rPr>
        <w:t xml:space="preserve"> e analisados, é hora de aplicar a parte técnica de análise deles. </w:t>
      </w:r>
      <w:r>
        <w:rPr>
          <w:lang w:val="pt-BR"/>
        </w:rPr>
        <w:t>S</w:t>
      </w:r>
      <w:r w:rsidR="008A4DA9" w:rsidRPr="00205666">
        <w:rPr>
          <w:lang w:val="pt-BR"/>
        </w:rPr>
        <w:t xml:space="preserve">erão preparadas </w:t>
      </w:r>
      <w:r w:rsidRPr="00205666">
        <w:rPr>
          <w:lang w:val="pt-BR"/>
        </w:rPr>
        <w:t>os</w:t>
      </w:r>
      <w:r w:rsidR="008A4DA9" w:rsidRPr="00205666">
        <w:rPr>
          <w:lang w:val="pt-BR"/>
        </w:rPr>
        <w:t xml:space="preserve"> databases e definidos os formatos e questões técnicas da análise</w:t>
      </w:r>
      <w:r>
        <w:rPr>
          <w:lang w:val="pt-BR"/>
        </w:rPr>
        <w:t xml:space="preserve">, sendo feita </w:t>
      </w:r>
      <w:r w:rsidR="008A4DA9" w:rsidRPr="00205666">
        <w:rPr>
          <w:lang w:val="pt-BR"/>
        </w:rPr>
        <w:t>a escolha dos dados que serão trabalhados e de como eles serão cruzados para resolver o problema da empresa.</w:t>
      </w:r>
    </w:p>
    <w:p w14:paraId="78C0B6AF" w14:textId="5FB52305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lastRenderedPageBreak/>
        <w:t>Fase 5 – Modelagem</w:t>
      </w:r>
    </w:p>
    <w:p w14:paraId="1B1DF0AD" w14:textId="7E9BFCD3" w:rsidR="008A4DA9" w:rsidRPr="00EA1F3A" w:rsidRDefault="00EA1F3A" w:rsidP="00EA1F3A">
      <w:pPr>
        <w:jc w:val="both"/>
        <w:rPr>
          <w:lang w:val="pt-BR"/>
        </w:rPr>
      </w:pPr>
      <w:r>
        <w:rPr>
          <w:lang w:val="pt-BR"/>
        </w:rPr>
        <w:t>Nesta</w:t>
      </w:r>
      <w:r w:rsidR="008A4DA9" w:rsidRPr="00EA1F3A">
        <w:rPr>
          <w:lang w:val="pt-BR"/>
        </w:rPr>
        <w:t xml:space="preserve"> fase são aplicadas as técnicas de Data Mining, com base nos objetivos identificados no primeiro momento.</w:t>
      </w:r>
      <w:r>
        <w:rPr>
          <w:lang w:val="pt-BR"/>
        </w:rPr>
        <w:t xml:space="preserve"> A</w:t>
      </w:r>
      <w:r w:rsidR="008A4DA9" w:rsidRPr="00EA1F3A">
        <w:rPr>
          <w:lang w:val="pt-BR"/>
        </w:rPr>
        <w:t xml:space="preserve"> mineração de dados pode ser associada a análises preditivas</w:t>
      </w:r>
      <w:r>
        <w:rPr>
          <w:lang w:val="pt-BR"/>
        </w:rPr>
        <w:t xml:space="preserve">. </w:t>
      </w:r>
      <w:r w:rsidR="008A4DA9" w:rsidRPr="00EA1F3A">
        <w:rPr>
          <w:lang w:val="pt-BR"/>
        </w:rPr>
        <w:t>Os dados minerados podem ser usados para alimentar algoritmos que preveem as tendências dos negócios.</w:t>
      </w:r>
    </w:p>
    <w:p w14:paraId="2693ACD3" w14:textId="29733737" w:rsidR="00067E52" w:rsidRPr="008A4DA9" w:rsidRDefault="00067E52" w:rsidP="00067E52">
      <w:pPr>
        <w:rPr>
          <w:b/>
          <w:bCs/>
          <w:lang w:val="pt-BR"/>
        </w:rPr>
      </w:pPr>
      <w:r w:rsidRPr="008A4DA9">
        <w:rPr>
          <w:b/>
          <w:bCs/>
          <w:lang w:val="pt-BR"/>
        </w:rPr>
        <w:t xml:space="preserve">Fase 6 – </w:t>
      </w:r>
      <w:r w:rsidR="00064875" w:rsidRPr="008A4DA9">
        <w:rPr>
          <w:b/>
          <w:bCs/>
          <w:lang w:val="pt-BR"/>
        </w:rPr>
        <w:t>Deploy e Apresentação</w:t>
      </w:r>
    </w:p>
    <w:p w14:paraId="517FD518" w14:textId="0222ECA4" w:rsidR="008A4DA9" w:rsidRPr="00EA1F3A" w:rsidRDefault="008A4DA9" w:rsidP="00EA1F3A">
      <w:pPr>
        <w:jc w:val="both"/>
        <w:rPr>
          <w:lang w:val="pt-BR"/>
        </w:rPr>
      </w:pPr>
      <w:r w:rsidRPr="00EA1F3A">
        <w:rPr>
          <w:lang w:val="pt-BR"/>
        </w:rPr>
        <w:t>Trata-se de um momento muito importante, pois é quando serão acompanhados os resultados em relação aos objetivos.</w:t>
      </w:r>
      <w:r w:rsidR="00EA1F3A">
        <w:rPr>
          <w:lang w:val="pt-BR"/>
        </w:rPr>
        <w:t xml:space="preserve"> </w:t>
      </w:r>
      <w:r w:rsidRPr="00EA1F3A">
        <w:rPr>
          <w:lang w:val="pt-BR"/>
        </w:rPr>
        <w:t>Isso pode ser feito por meio de reuniões</w:t>
      </w:r>
      <w:r w:rsidR="00EA1F3A">
        <w:rPr>
          <w:lang w:val="pt-BR"/>
        </w:rPr>
        <w:t xml:space="preserve"> ou apresentações</w:t>
      </w:r>
      <w:r w:rsidRPr="00EA1F3A">
        <w:rPr>
          <w:lang w:val="pt-BR"/>
        </w:rPr>
        <w:t>, onde os dados e insights são apresentados para os envolvidos nas tomadas de decisão.</w:t>
      </w:r>
    </w:p>
    <w:p w14:paraId="28061960" w14:textId="10DD0515" w:rsidR="008A4DA9" w:rsidRDefault="008A4DA9" w:rsidP="00EA1F3A">
      <w:pPr>
        <w:jc w:val="both"/>
        <w:rPr>
          <w:lang w:val="pt-BR"/>
        </w:rPr>
      </w:pPr>
      <w:r w:rsidRPr="00EA1F3A">
        <w:rPr>
          <w:lang w:val="pt-BR"/>
        </w:rPr>
        <w:t>Aqui, é a hora da verdade, onde tudo que foi obtido de conhecimento dos dados são entregues de forma a ser aplicada. A partir disso, podem ser mudados os processos dentro da organização e criados novos produtos — tudo com base em dados, garantindo, assim, o sucesso dos negócios.</w:t>
      </w:r>
    </w:p>
    <w:p w14:paraId="0A189E46" w14:textId="7607D81E" w:rsidR="00EA1F3A" w:rsidRPr="00EA1F3A" w:rsidRDefault="00EA1F3A" w:rsidP="00EA1F3A">
      <w:pPr>
        <w:jc w:val="both"/>
        <w:rPr>
          <w:lang w:val="pt-BR"/>
        </w:rPr>
      </w:pPr>
      <w:r>
        <w:rPr>
          <w:lang w:val="pt-BR"/>
        </w:rPr>
        <w:t>Caso o resultado seja atingido, o modelo é colocado em produção (deploy).</w:t>
      </w:r>
    </w:p>
    <w:p w14:paraId="2156E31D" w14:textId="70DC2E83" w:rsidR="00FC58C2" w:rsidRPr="00870B1A" w:rsidRDefault="00E37D87">
      <w:pPr>
        <w:pStyle w:val="Ttulo2"/>
        <w:rPr>
          <w:lang w:val="pt-BR"/>
        </w:rPr>
      </w:pPr>
      <w:r>
        <w:rPr>
          <w:lang w:val="pt-BR"/>
        </w:rPr>
        <w:t>cronograma</w:t>
      </w:r>
    </w:p>
    <w:p w14:paraId="36E5DF18" w14:textId="7FF1AA89" w:rsidR="00FC58C2" w:rsidRDefault="00E37D87">
      <w:pPr>
        <w:rPr>
          <w:lang w:val="pt-BR"/>
        </w:rPr>
      </w:pPr>
      <w:r>
        <w:rPr>
          <w:lang w:val="pt-BR"/>
        </w:rPr>
        <w:t xml:space="preserve">Vide arquivo </w:t>
      </w:r>
      <w:r w:rsidRPr="00E4074B">
        <w:rPr>
          <w:i/>
          <w:iCs/>
          <w:lang w:val="pt-BR"/>
        </w:rPr>
        <w:t>Cronograma do Projeto de Prevenção de Diabetes.xlsx</w:t>
      </w:r>
    </w:p>
    <w:p w14:paraId="75284EFD" w14:textId="77777777" w:rsidR="00893A4E" w:rsidRPr="00870B1A" w:rsidRDefault="00893A4E">
      <w:pPr>
        <w:rPr>
          <w:lang w:val="pt-BR"/>
        </w:rPr>
      </w:pPr>
    </w:p>
    <w:p w14:paraId="2BAC7E40" w14:textId="146F7BD6" w:rsidR="00FC58C2" w:rsidRDefault="005B4B11">
      <w:pPr>
        <w:pStyle w:val="Ttulo2"/>
        <w:rPr>
          <w:lang w:val="pt-BR"/>
        </w:rPr>
      </w:pPr>
      <w:r>
        <w:rPr>
          <w:lang w:val="pt-BR"/>
        </w:rPr>
        <w:t>ARQUITETURA</w:t>
      </w:r>
    </w:p>
    <w:p w14:paraId="13EE7C3D" w14:textId="3F20EC2E" w:rsidR="00F50CFB" w:rsidRDefault="00F50CFB" w:rsidP="00F50CFB">
      <w:pPr>
        <w:rPr>
          <w:lang w:val="pt-BR"/>
        </w:rPr>
      </w:pPr>
    </w:p>
    <w:p w14:paraId="6D116724" w14:textId="670F4C54" w:rsidR="00F50CFB" w:rsidRDefault="00F50CFB" w:rsidP="00F50CFB">
      <w:pPr>
        <w:pStyle w:val="Ttulo3"/>
        <w:rPr>
          <w:lang w:val="pt-BR"/>
        </w:rPr>
      </w:pPr>
      <w:r>
        <w:rPr>
          <w:lang w:val="pt-BR"/>
        </w:rPr>
        <w:t>DESENHO</w:t>
      </w:r>
    </w:p>
    <w:p w14:paraId="50F014E5" w14:textId="77D7A7CC" w:rsidR="00F50CFB" w:rsidRDefault="00142618" w:rsidP="00F50CF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74D40D6" wp14:editId="4D4C6F68">
            <wp:extent cx="5836920" cy="328295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96DC" w14:textId="77777777" w:rsidR="00F50CFB" w:rsidRPr="00F50CFB" w:rsidRDefault="00F50CFB" w:rsidP="00F50CFB">
      <w:pPr>
        <w:rPr>
          <w:lang w:val="pt-BR"/>
        </w:rPr>
      </w:pPr>
    </w:p>
    <w:p w14:paraId="1374319F" w14:textId="45307F02" w:rsidR="00FC58C2" w:rsidRPr="00870B1A" w:rsidRDefault="00937DE7">
      <w:pPr>
        <w:pStyle w:val="Ttulo3"/>
        <w:rPr>
          <w:lang w:val="pt-BR"/>
        </w:rPr>
      </w:pPr>
      <w:r>
        <w:rPr>
          <w:lang w:val="pt-BR"/>
        </w:rPr>
        <w:t>FERRAMENTAS</w:t>
      </w:r>
    </w:p>
    <w:p w14:paraId="6BA06877" w14:textId="28FDA955" w:rsidR="00FC58C2" w:rsidRDefault="00C73732" w:rsidP="00B37F90">
      <w:pPr>
        <w:jc w:val="both"/>
        <w:rPr>
          <w:lang w:val="pt-BR"/>
        </w:rPr>
      </w:pPr>
      <w:r>
        <w:rPr>
          <w:lang w:val="pt-BR"/>
        </w:rPr>
        <w:t>Serão utilizadas as seguintes ferramentas:</w:t>
      </w:r>
    </w:p>
    <w:p w14:paraId="2655E2D8" w14:textId="2AB0ABF3" w:rsidR="00C73732" w:rsidRPr="00C73732" w:rsidRDefault="00142618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lastRenderedPageBreak/>
        <w:t>Anaconda</w:t>
      </w:r>
      <w:r w:rsidR="00C73732" w:rsidRPr="00C73732">
        <w:rPr>
          <w:lang w:val="pt-BR"/>
        </w:rPr>
        <w:t xml:space="preserve"> (Jupyter Notebook)</w:t>
      </w:r>
    </w:p>
    <w:p w14:paraId="61D379F5" w14:textId="24B5E8F3" w:rsidR="00C73732" w:rsidRDefault="00C7373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C73732">
        <w:rPr>
          <w:lang w:val="pt-BR"/>
        </w:rPr>
        <w:t>Word, Excel e Power Point</w:t>
      </w:r>
    </w:p>
    <w:p w14:paraId="71B678A2" w14:textId="368117F8" w:rsidR="00C73732" w:rsidRDefault="002E3E4E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GitHub Web e GitHub Desktop</w:t>
      </w:r>
    </w:p>
    <w:p w14:paraId="7947F09F" w14:textId="6C78AC95" w:rsidR="002E3E4E" w:rsidRDefault="004948E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Databricks Community Edition</w:t>
      </w:r>
    </w:p>
    <w:p w14:paraId="0A722D32" w14:textId="14A2C55B" w:rsidR="00000359" w:rsidRPr="004948E2" w:rsidRDefault="00000359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948E2">
        <w:rPr>
          <w:lang w:val="pt-BR"/>
        </w:rPr>
        <w:t>Data Lake</w:t>
      </w:r>
    </w:p>
    <w:p w14:paraId="7613817F" w14:textId="26D825F9" w:rsidR="002E3E4E" w:rsidRDefault="004948E2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4948E2">
        <w:rPr>
          <w:lang w:val="pt-BR"/>
        </w:rPr>
        <w:t>Visual Studio Code</w:t>
      </w:r>
    </w:p>
    <w:p w14:paraId="4D358E09" w14:textId="36DE97BA" w:rsidR="00F50CFB" w:rsidRPr="004948E2" w:rsidRDefault="00F50CFB" w:rsidP="00C73732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Power BI</w:t>
      </w:r>
    </w:p>
    <w:p w14:paraId="47A10E7C" w14:textId="536851F6" w:rsidR="00C73732" w:rsidRDefault="00C73732" w:rsidP="002E3E4E">
      <w:pPr>
        <w:ind w:left="0"/>
        <w:jc w:val="both"/>
        <w:rPr>
          <w:lang w:val="pt-BR"/>
        </w:rPr>
      </w:pPr>
    </w:p>
    <w:p w14:paraId="03D496EB" w14:textId="435E42EE" w:rsidR="00FC58C2" w:rsidRPr="00346733" w:rsidRDefault="00937DE7">
      <w:pPr>
        <w:pStyle w:val="Ttulo3"/>
        <w:rPr>
          <w:lang w:val="pt-BR"/>
        </w:rPr>
      </w:pPr>
      <w:r w:rsidRPr="00346733">
        <w:rPr>
          <w:lang w:val="pt-BR"/>
        </w:rPr>
        <w:t>DADOS</w:t>
      </w:r>
    </w:p>
    <w:p w14:paraId="0DAE6840" w14:textId="5B7F2D71" w:rsidR="00FC58C2" w:rsidRPr="00EE0B96" w:rsidRDefault="00EE0B96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 xml:space="preserve">DADOS DE </w:t>
      </w:r>
      <w:r w:rsidR="00E47FC3" w:rsidRPr="00EE0B96">
        <w:rPr>
          <w:b/>
          <w:bCs/>
          <w:lang w:val="pt-BR"/>
        </w:rPr>
        <w:t>ENTRADA:</w:t>
      </w:r>
    </w:p>
    <w:p w14:paraId="18F1F43D" w14:textId="5310510F" w:rsidR="00E47FC3" w:rsidRPr="00FD39C8" w:rsidRDefault="00FD39C8" w:rsidP="005E45D7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diabetes_012_health_indicators_BRFSS2015.csv</w:t>
      </w:r>
    </w:p>
    <w:p w14:paraId="438390C1" w14:textId="603BCC17" w:rsidR="00E47FC3" w:rsidRPr="00EE0B96" w:rsidRDefault="00E47FC3" w:rsidP="00696F23">
      <w:pPr>
        <w:ind w:left="720"/>
        <w:rPr>
          <w:b/>
          <w:bCs/>
          <w:lang w:val="pt-BR"/>
        </w:rPr>
      </w:pPr>
      <w:r w:rsidRPr="00EE0B96">
        <w:rPr>
          <w:b/>
          <w:bCs/>
          <w:lang w:val="pt-BR"/>
        </w:rPr>
        <w:t>DADOS TRANSFORMADOS:</w:t>
      </w:r>
    </w:p>
    <w:p w14:paraId="7111845D" w14:textId="3B2EE9BA" w:rsidR="00E47FC3" w:rsidRPr="00FD39C8" w:rsidRDefault="00065A97" w:rsidP="00E47FC3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analize_exploratoria_parquet.gzip</w:t>
      </w:r>
      <w:r w:rsidRPr="00FD39C8">
        <w:rPr>
          <w:lang w:val="pt-BR"/>
        </w:rPr>
        <w:t xml:space="preserve"> (arquivo gerado após a limpeza dos dados e pré-processamento dos dados</w:t>
      </w:r>
      <w:r w:rsidR="00FD39C8">
        <w:rPr>
          <w:lang w:val="pt-BR"/>
        </w:rPr>
        <w:t>)</w:t>
      </w:r>
      <w:r w:rsidR="00FD39C8" w:rsidRPr="00FD39C8">
        <w:rPr>
          <w:lang w:val="pt-BR"/>
        </w:rPr>
        <w:t>.</w:t>
      </w:r>
    </w:p>
    <w:p w14:paraId="2679F730" w14:textId="14A93A51" w:rsidR="00696F23" w:rsidRDefault="00FD39C8" w:rsidP="00FD39C8">
      <w:pPr>
        <w:pStyle w:val="PargrafodaLista"/>
        <w:numPr>
          <w:ilvl w:val="0"/>
          <w:numId w:val="21"/>
        </w:numPr>
        <w:rPr>
          <w:lang w:val="pt-BR"/>
        </w:rPr>
      </w:pPr>
      <w:r w:rsidRPr="00FD39C8">
        <w:rPr>
          <w:lang w:val="pt-BR"/>
        </w:rPr>
        <w:t>modelagem_parquet.gzip</w:t>
      </w:r>
      <w:r>
        <w:rPr>
          <w:lang w:val="pt-BR"/>
        </w:rPr>
        <w:t xml:space="preserve"> (arquivo gerado após a análise exploratória).</w:t>
      </w:r>
    </w:p>
    <w:p w14:paraId="7CAEC3D4" w14:textId="579BA056" w:rsidR="00937DE7" w:rsidRDefault="00937DE7">
      <w:pPr>
        <w:rPr>
          <w:lang w:val="pt-BR"/>
        </w:rPr>
      </w:pPr>
    </w:p>
    <w:p w14:paraId="273D2E31" w14:textId="0F744D0E" w:rsidR="00FC58C2" w:rsidRDefault="00F00D0D" w:rsidP="007D770B">
      <w:pPr>
        <w:pStyle w:val="Ttulo2"/>
        <w:rPr>
          <w:lang w:val="pt-BR"/>
        </w:rPr>
      </w:pPr>
      <w:r>
        <w:rPr>
          <w:lang w:val="pt-BR"/>
        </w:rPr>
        <w:t>COMUNICAÇÃO</w:t>
      </w:r>
    </w:p>
    <w:p w14:paraId="7D1AEF3A" w14:textId="3EB2AFCF" w:rsidR="00F00D0D" w:rsidRDefault="00F00D0D" w:rsidP="00F00D0D">
      <w:pPr>
        <w:rPr>
          <w:lang w:val="pt-BR"/>
        </w:rPr>
      </w:pPr>
      <w:r>
        <w:rPr>
          <w:lang w:val="pt-BR"/>
        </w:rPr>
        <w:t>Foram definidos 2 canais de comunicação:</w:t>
      </w:r>
    </w:p>
    <w:p w14:paraId="680F6287" w14:textId="297FE6D4" w:rsidR="00F00D0D" w:rsidRDefault="00F00D0D" w:rsidP="00F00D0D">
      <w:pPr>
        <w:rPr>
          <w:lang w:val="pt-BR"/>
        </w:rPr>
      </w:pPr>
      <w:r>
        <w:rPr>
          <w:lang w:val="pt-BR"/>
        </w:rPr>
        <w:t>Canal1 – Via WhatsApp (troca de mensagens diárias)</w:t>
      </w:r>
    </w:p>
    <w:p w14:paraId="78DBEAA1" w14:textId="2AC717E0" w:rsidR="00F00D0D" w:rsidRDefault="00F00D0D" w:rsidP="00F00D0D">
      <w:pPr>
        <w:rPr>
          <w:lang w:val="pt-BR"/>
        </w:rPr>
      </w:pPr>
      <w:r>
        <w:rPr>
          <w:lang w:val="pt-BR"/>
        </w:rPr>
        <w:t>Canal2 – Sprints Semanais</w:t>
      </w:r>
    </w:p>
    <w:p w14:paraId="32EBC371" w14:textId="71033A85" w:rsidR="00F00D0D" w:rsidRP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Planning</w:t>
      </w:r>
      <w:r w:rsidR="00397484">
        <w:rPr>
          <w:lang w:val="pt-BR"/>
        </w:rPr>
        <w:t xml:space="preserve"> (todas as segundas-feiras)</w:t>
      </w:r>
    </w:p>
    <w:p w14:paraId="535134FA" w14:textId="63666840" w:rsidR="00F00D0D" w:rsidRDefault="00F00D0D" w:rsidP="00F00D0D">
      <w:pPr>
        <w:pStyle w:val="PargrafodaLista"/>
        <w:numPr>
          <w:ilvl w:val="0"/>
          <w:numId w:val="14"/>
        </w:numPr>
        <w:rPr>
          <w:lang w:val="pt-BR"/>
        </w:rPr>
      </w:pPr>
      <w:r w:rsidRPr="00F00D0D">
        <w:rPr>
          <w:lang w:val="pt-BR"/>
        </w:rPr>
        <w:t>Review</w:t>
      </w:r>
      <w:r w:rsidR="00397484">
        <w:rPr>
          <w:lang w:val="pt-BR"/>
        </w:rPr>
        <w:t xml:space="preserve"> (todas as sextas-feiras)</w:t>
      </w:r>
    </w:p>
    <w:sectPr w:rsidR="00F00D0D" w:rsidSect="009A1E2B">
      <w:headerReference w:type="default" r:id="rId10"/>
      <w:footerReference w:type="default" r:id="rId11"/>
      <w:headerReference w:type="first" r:id="rId12"/>
      <w:pgSz w:w="11906" w:h="16838" w:code="9"/>
      <w:pgMar w:top="1440" w:right="1274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B353" w14:textId="77777777" w:rsidR="009B5FD7" w:rsidRDefault="009B5FD7">
      <w:r>
        <w:separator/>
      </w:r>
    </w:p>
    <w:p w14:paraId="66B45290" w14:textId="77777777" w:rsidR="009B5FD7" w:rsidRDefault="009B5FD7"/>
  </w:endnote>
  <w:endnote w:type="continuationSeparator" w:id="0">
    <w:p w14:paraId="087C5A03" w14:textId="77777777" w:rsidR="009B5FD7" w:rsidRDefault="009B5FD7">
      <w:r>
        <w:continuationSeparator/>
      </w:r>
    </w:p>
    <w:p w14:paraId="2595D4D2" w14:textId="77777777" w:rsidR="009B5FD7" w:rsidRDefault="009B5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ela de rodapé com data, título do documento e número da página"/>
    </w:tblPr>
    <w:tblGrid>
      <w:gridCol w:w="1379"/>
      <w:gridCol w:w="6434"/>
      <w:gridCol w:w="1379"/>
    </w:tblGrid>
    <w:tr w:rsidR="00FC58C2" w14:paraId="0838AB37" w14:textId="77777777" w:rsidTr="00273133">
      <w:tc>
        <w:tcPr>
          <w:tcW w:w="750" w:type="pct"/>
        </w:tcPr>
        <w:p w14:paraId="15F61FD8" w14:textId="5BCAB4B9" w:rsidR="00FC58C2" w:rsidRDefault="009B5FD7" w:rsidP="00547E56">
          <w:pPr>
            <w:pStyle w:val="Rodap"/>
          </w:pPr>
          <w:sdt>
            <w:sdtPr>
              <w:alias w:val="Data:"/>
              <w:tag w:val="Data:"/>
              <w:id w:val="-581765881"/>
              <w:placeholder>
                <w:docPart w:val="148AA3715BDD40828C3635141F3D2A87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F90E8A">
                <w:t>MAR/2022</w:t>
              </w:r>
            </w:sdtContent>
          </w:sdt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placeholder>
              <w:docPart w:val="DF8E9C17E4CE467EACCA49CFA597463A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1E3054B9" w14:textId="2C1CD201" w:rsidR="00FC58C2" w:rsidRDefault="00273133" w:rsidP="00547E56">
              <w:pPr>
                <w:pStyle w:val="Rodap"/>
                <w:jc w:val="center"/>
              </w:pPr>
              <w:r>
                <w:t>PLANO DE PROJETO</w:t>
              </w:r>
            </w:p>
          </w:sdtContent>
        </w:sdt>
      </w:tc>
      <w:tc>
        <w:tcPr>
          <w:tcW w:w="750" w:type="pct"/>
        </w:tcPr>
        <w:p w14:paraId="3F2EF9F9" w14:textId="77777777" w:rsidR="00FC58C2" w:rsidRDefault="004F0E9B" w:rsidP="00547E56">
          <w:pPr>
            <w:pStyle w:val="Rodap"/>
            <w:jc w:val="right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 w:rsidR="007F4B9C">
            <w:rPr>
              <w:noProof/>
              <w:lang w:val="pt-BR" w:bidi="pt-BR"/>
            </w:rPr>
            <w:t>4</w:t>
          </w:r>
          <w:r>
            <w:rPr>
              <w:noProof/>
              <w:lang w:val="pt-BR" w:bidi="pt-BR"/>
            </w:rPr>
            <w:fldChar w:fldCharType="end"/>
          </w:r>
        </w:p>
      </w:tc>
    </w:tr>
  </w:tbl>
  <w:p w14:paraId="010D03B9" w14:textId="77777777" w:rsidR="00FC58C2" w:rsidRDefault="00FC58C2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B6764" w14:textId="77777777" w:rsidR="009B5FD7" w:rsidRDefault="009B5FD7">
      <w:r>
        <w:separator/>
      </w:r>
    </w:p>
    <w:p w14:paraId="473A20B9" w14:textId="77777777" w:rsidR="009B5FD7" w:rsidRDefault="009B5FD7"/>
  </w:footnote>
  <w:footnote w:type="continuationSeparator" w:id="0">
    <w:p w14:paraId="35AA5BFB" w14:textId="77777777" w:rsidR="009B5FD7" w:rsidRDefault="009B5FD7">
      <w:r>
        <w:continuationSeparator/>
      </w:r>
    </w:p>
    <w:p w14:paraId="639771A4" w14:textId="77777777" w:rsidR="009B5FD7" w:rsidRDefault="009B5F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Ind w:w="72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3"/>
      <w:gridCol w:w="5528"/>
      <w:gridCol w:w="1933"/>
    </w:tblGrid>
    <w:tr w:rsidR="00BD1503" w14:paraId="721F70F9" w14:textId="77777777" w:rsidTr="00BD1503">
      <w:tc>
        <w:tcPr>
          <w:tcW w:w="1483" w:type="dxa"/>
          <w:vAlign w:val="center"/>
        </w:tcPr>
        <w:p w14:paraId="1EB43020" w14:textId="77777777" w:rsidR="00BD1503" w:rsidRDefault="00BD1503" w:rsidP="00BD1503">
          <w:pPr>
            <w:pStyle w:val="Cabealho"/>
            <w:ind w:left="0"/>
            <w:jc w:val="center"/>
          </w:pPr>
        </w:p>
      </w:tc>
      <w:tc>
        <w:tcPr>
          <w:tcW w:w="5528" w:type="dxa"/>
          <w:vAlign w:val="center"/>
        </w:tcPr>
        <w:p w14:paraId="043DD0A0" w14:textId="77777777" w:rsid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 w:rsidRPr="00BD1503">
            <w:rPr>
              <w:b/>
              <w:bCs/>
              <w:sz w:val="28"/>
              <w:szCs w:val="28"/>
            </w:rPr>
            <w:t>PLANO DE PROJETO</w:t>
          </w:r>
        </w:p>
        <w:p w14:paraId="01A6F001" w14:textId="72F2DF3D" w:rsidR="00BD1503" w:rsidRPr="00BD1503" w:rsidRDefault="00BD1503" w:rsidP="00BD1503">
          <w:pPr>
            <w:pStyle w:val="Cabealho"/>
            <w:ind w:left="0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PREVENÇÃO DE DIABETES</w:t>
          </w:r>
        </w:p>
      </w:tc>
      <w:tc>
        <w:tcPr>
          <w:tcW w:w="1933" w:type="dxa"/>
          <w:vAlign w:val="center"/>
        </w:tcPr>
        <w:p w14:paraId="55589D61" w14:textId="77777777" w:rsidR="00BD1503" w:rsidRDefault="00BD1503" w:rsidP="00BD1503">
          <w:pPr>
            <w:pStyle w:val="Cabealho"/>
            <w:ind w:left="0"/>
            <w:jc w:val="center"/>
          </w:pPr>
        </w:p>
        <w:p w14:paraId="1A5B7CF6" w14:textId="77777777" w:rsidR="00BD1503" w:rsidRDefault="00BD1503" w:rsidP="00BD1503">
          <w:pPr>
            <w:pStyle w:val="Cabealho"/>
            <w:ind w:left="0"/>
            <w:jc w:val="center"/>
          </w:pPr>
        </w:p>
        <w:p w14:paraId="18B53338" w14:textId="77777777" w:rsidR="00BD1503" w:rsidRDefault="00BD1503" w:rsidP="00BD1503">
          <w:pPr>
            <w:pStyle w:val="Cabealho"/>
            <w:ind w:left="0"/>
            <w:jc w:val="center"/>
          </w:pPr>
        </w:p>
        <w:p w14:paraId="7C520890" w14:textId="42D5A203" w:rsidR="00BD1503" w:rsidRDefault="00BD1503" w:rsidP="00BD1503">
          <w:pPr>
            <w:pStyle w:val="Cabealho"/>
            <w:ind w:left="0"/>
            <w:jc w:val="center"/>
          </w:pPr>
        </w:p>
      </w:tc>
    </w:tr>
  </w:tbl>
  <w:p w14:paraId="05C8A6F5" w14:textId="77777777" w:rsidR="00BD1503" w:rsidRDefault="00BD15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58854" w14:textId="77777777" w:rsidR="00A94C93" w:rsidRDefault="00A638EC">
    <w:pPr>
      <w:pStyle w:val="Cabealho"/>
    </w:pPr>
    <w:r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A903346" wp14:editId="290BBEF3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tâ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tâ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348B604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">
              <v:rect id="Retâ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tâ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42C81"/>
    <w:multiLevelType w:val="hybridMultilevel"/>
    <w:tmpl w:val="F912E950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0B1855C6"/>
    <w:multiLevelType w:val="hybridMultilevel"/>
    <w:tmpl w:val="8D8806E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ADE71E7"/>
    <w:multiLevelType w:val="hybridMultilevel"/>
    <w:tmpl w:val="D1A42EB2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525363C"/>
    <w:multiLevelType w:val="hybridMultilevel"/>
    <w:tmpl w:val="B0FC67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450D7"/>
    <w:multiLevelType w:val="hybridMultilevel"/>
    <w:tmpl w:val="28E2C932"/>
    <w:lvl w:ilvl="0" w:tplc="0416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4D993888"/>
    <w:multiLevelType w:val="hybridMultilevel"/>
    <w:tmpl w:val="E0525368"/>
    <w:lvl w:ilvl="0" w:tplc="0EB45C24">
      <w:start w:val="1"/>
      <w:numFmt w:val="bullet"/>
      <w:pStyle w:val="Commarcadore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 w15:restartNumberingAfterBreak="0">
    <w:nsid w:val="51A61B9B"/>
    <w:multiLevelType w:val="hybridMultilevel"/>
    <w:tmpl w:val="44E6AE4A"/>
    <w:lvl w:ilvl="0" w:tplc="AFF4C83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DCA2BE6"/>
    <w:multiLevelType w:val="hybridMultilevel"/>
    <w:tmpl w:val="9F40CA36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75463D65"/>
    <w:multiLevelType w:val="hybridMultilevel"/>
    <w:tmpl w:val="100027F2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D9B7915"/>
    <w:multiLevelType w:val="hybridMultilevel"/>
    <w:tmpl w:val="F4D2CFAE"/>
    <w:lvl w:ilvl="0" w:tplc="0416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 w16cid:durableId="1900171375">
    <w:abstractNumId w:val="9"/>
  </w:num>
  <w:num w:numId="2" w16cid:durableId="997615842">
    <w:abstractNumId w:val="14"/>
  </w:num>
  <w:num w:numId="3" w16cid:durableId="1492790494">
    <w:abstractNumId w:val="8"/>
  </w:num>
  <w:num w:numId="4" w16cid:durableId="534583197">
    <w:abstractNumId w:val="8"/>
  </w:num>
  <w:num w:numId="5" w16cid:durableId="1408723743">
    <w:abstractNumId w:val="16"/>
  </w:num>
  <w:num w:numId="6" w16cid:durableId="483543535">
    <w:abstractNumId w:val="7"/>
  </w:num>
  <w:num w:numId="7" w16cid:durableId="545794154">
    <w:abstractNumId w:val="6"/>
  </w:num>
  <w:num w:numId="8" w16cid:durableId="1271742861">
    <w:abstractNumId w:val="5"/>
  </w:num>
  <w:num w:numId="9" w16cid:durableId="147983369">
    <w:abstractNumId w:val="4"/>
  </w:num>
  <w:num w:numId="10" w16cid:durableId="2140761175">
    <w:abstractNumId w:val="3"/>
  </w:num>
  <w:num w:numId="11" w16cid:durableId="1655178451">
    <w:abstractNumId w:val="2"/>
  </w:num>
  <w:num w:numId="12" w16cid:durableId="170263402">
    <w:abstractNumId w:val="1"/>
  </w:num>
  <w:num w:numId="13" w16cid:durableId="1674256750">
    <w:abstractNumId w:val="0"/>
  </w:num>
  <w:num w:numId="14" w16cid:durableId="1072968751">
    <w:abstractNumId w:val="12"/>
  </w:num>
  <w:num w:numId="15" w16cid:durableId="789276044">
    <w:abstractNumId w:val="19"/>
  </w:num>
  <w:num w:numId="16" w16cid:durableId="793909507">
    <w:abstractNumId w:val="18"/>
  </w:num>
  <w:num w:numId="17" w16cid:durableId="125046993">
    <w:abstractNumId w:val="17"/>
  </w:num>
  <w:num w:numId="18" w16cid:durableId="1277639439">
    <w:abstractNumId w:val="15"/>
  </w:num>
  <w:num w:numId="19" w16cid:durableId="1545285871">
    <w:abstractNumId w:val="11"/>
  </w:num>
  <w:num w:numId="20" w16cid:durableId="1317996292">
    <w:abstractNumId w:val="20"/>
  </w:num>
  <w:num w:numId="21" w16cid:durableId="2105493495">
    <w:abstractNumId w:val="13"/>
  </w:num>
  <w:num w:numId="22" w16cid:durableId="16487799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C5"/>
    <w:rsid w:val="00000359"/>
    <w:rsid w:val="00033791"/>
    <w:rsid w:val="00051C98"/>
    <w:rsid w:val="00064875"/>
    <w:rsid w:val="00065A97"/>
    <w:rsid w:val="00067E52"/>
    <w:rsid w:val="000874C5"/>
    <w:rsid w:val="000C1EF1"/>
    <w:rsid w:val="00106544"/>
    <w:rsid w:val="00113B50"/>
    <w:rsid w:val="00124739"/>
    <w:rsid w:val="00142618"/>
    <w:rsid w:val="001912B2"/>
    <w:rsid w:val="00193DCE"/>
    <w:rsid w:val="001A66ED"/>
    <w:rsid w:val="001E0D3F"/>
    <w:rsid w:val="00205666"/>
    <w:rsid w:val="00223780"/>
    <w:rsid w:val="00273133"/>
    <w:rsid w:val="00275379"/>
    <w:rsid w:val="00290347"/>
    <w:rsid w:val="002A0044"/>
    <w:rsid w:val="002E3E4E"/>
    <w:rsid w:val="00317C95"/>
    <w:rsid w:val="003232C4"/>
    <w:rsid w:val="00346733"/>
    <w:rsid w:val="00397484"/>
    <w:rsid w:val="003A445F"/>
    <w:rsid w:val="003A4FE1"/>
    <w:rsid w:val="003C0801"/>
    <w:rsid w:val="003C2EF7"/>
    <w:rsid w:val="003F66FA"/>
    <w:rsid w:val="00400598"/>
    <w:rsid w:val="004224CB"/>
    <w:rsid w:val="004313A2"/>
    <w:rsid w:val="00474746"/>
    <w:rsid w:val="004948E2"/>
    <w:rsid w:val="004A1F38"/>
    <w:rsid w:val="004B42CB"/>
    <w:rsid w:val="004C1357"/>
    <w:rsid w:val="004D5282"/>
    <w:rsid w:val="004E736D"/>
    <w:rsid w:val="004F0E9B"/>
    <w:rsid w:val="0050201D"/>
    <w:rsid w:val="00525FBD"/>
    <w:rsid w:val="005419BB"/>
    <w:rsid w:val="00547E56"/>
    <w:rsid w:val="00572BFD"/>
    <w:rsid w:val="005974FE"/>
    <w:rsid w:val="005A54FA"/>
    <w:rsid w:val="005B2EAF"/>
    <w:rsid w:val="005B3755"/>
    <w:rsid w:val="005B4B11"/>
    <w:rsid w:val="005B6673"/>
    <w:rsid w:val="005E45D7"/>
    <w:rsid w:val="006055AC"/>
    <w:rsid w:val="0066135B"/>
    <w:rsid w:val="006734E1"/>
    <w:rsid w:val="00696F23"/>
    <w:rsid w:val="006A479E"/>
    <w:rsid w:val="006E67C4"/>
    <w:rsid w:val="006F2718"/>
    <w:rsid w:val="00745FD3"/>
    <w:rsid w:val="007B01DB"/>
    <w:rsid w:val="007C4590"/>
    <w:rsid w:val="007D770B"/>
    <w:rsid w:val="007E516C"/>
    <w:rsid w:val="007F39DF"/>
    <w:rsid w:val="007F4B9C"/>
    <w:rsid w:val="007F6D58"/>
    <w:rsid w:val="008400AB"/>
    <w:rsid w:val="00870B1A"/>
    <w:rsid w:val="00893A4E"/>
    <w:rsid w:val="008A4DA9"/>
    <w:rsid w:val="008C1F58"/>
    <w:rsid w:val="0090428B"/>
    <w:rsid w:val="009135BC"/>
    <w:rsid w:val="00937DE7"/>
    <w:rsid w:val="00963A2C"/>
    <w:rsid w:val="009A1E2B"/>
    <w:rsid w:val="009B5FD7"/>
    <w:rsid w:val="009C5068"/>
    <w:rsid w:val="00A0173B"/>
    <w:rsid w:val="00A638EC"/>
    <w:rsid w:val="00A94C93"/>
    <w:rsid w:val="00AA133F"/>
    <w:rsid w:val="00AB53FC"/>
    <w:rsid w:val="00AC0808"/>
    <w:rsid w:val="00AC4F65"/>
    <w:rsid w:val="00AC50C6"/>
    <w:rsid w:val="00AD460A"/>
    <w:rsid w:val="00AF1A50"/>
    <w:rsid w:val="00B37F90"/>
    <w:rsid w:val="00B54AF7"/>
    <w:rsid w:val="00B73AF1"/>
    <w:rsid w:val="00BD1503"/>
    <w:rsid w:val="00BE0195"/>
    <w:rsid w:val="00C12228"/>
    <w:rsid w:val="00C224A2"/>
    <w:rsid w:val="00C24C11"/>
    <w:rsid w:val="00C2798A"/>
    <w:rsid w:val="00C31865"/>
    <w:rsid w:val="00C527D3"/>
    <w:rsid w:val="00C55B1A"/>
    <w:rsid w:val="00C568D6"/>
    <w:rsid w:val="00C73732"/>
    <w:rsid w:val="00C9055A"/>
    <w:rsid w:val="00CA0D7D"/>
    <w:rsid w:val="00CA3B6D"/>
    <w:rsid w:val="00CA74A9"/>
    <w:rsid w:val="00D5350B"/>
    <w:rsid w:val="00D66465"/>
    <w:rsid w:val="00D81DB6"/>
    <w:rsid w:val="00DD3428"/>
    <w:rsid w:val="00E331AF"/>
    <w:rsid w:val="00E37D87"/>
    <w:rsid w:val="00E4074B"/>
    <w:rsid w:val="00E47FC3"/>
    <w:rsid w:val="00E567C4"/>
    <w:rsid w:val="00E7063F"/>
    <w:rsid w:val="00EA1F3A"/>
    <w:rsid w:val="00ED5BFF"/>
    <w:rsid w:val="00EE0B96"/>
    <w:rsid w:val="00F00D0D"/>
    <w:rsid w:val="00F34359"/>
    <w:rsid w:val="00F34B03"/>
    <w:rsid w:val="00F4592A"/>
    <w:rsid w:val="00F50CFB"/>
    <w:rsid w:val="00F8677E"/>
    <w:rsid w:val="00F9069F"/>
    <w:rsid w:val="00F90E8A"/>
    <w:rsid w:val="00F96838"/>
    <w:rsid w:val="00FA5D65"/>
    <w:rsid w:val="00FC58C2"/>
    <w:rsid w:val="00FC7A69"/>
    <w:rsid w:val="00FD0F45"/>
    <w:rsid w:val="00F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C11BC0"/>
  <w15:chartTrackingRefBased/>
  <w15:docId w15:val="{74B77536-B601-4889-915F-422C32E1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pt-PT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Ttulo1">
    <w:name w:val="heading 1"/>
    <w:basedOn w:val="Normal"/>
    <w:next w:val="Normal"/>
    <w:link w:val="Ttulo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1"/>
    <w:qFormat/>
    <w:rsid w:val="00870B1A"/>
    <w:pPr>
      <w:keepNext/>
      <w:keepLines/>
      <w:spacing w:after="6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1"/>
    <w:rsid w:val="00870B1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1">
    <w:name w:val="Grid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Lista7Colorida-nfase1">
    <w:name w:val="List Table 7 Colorful Accent 1"/>
    <w:basedOn w:val="Tabe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2-nfase1">
    <w:name w:val="List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6">
    <w:name w:val="Grid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1Clara-nfase6">
    <w:name w:val="List Table 1 Light Accent 6"/>
    <w:basedOn w:val="Tabe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Rodap">
    <w:name w:val="footer"/>
    <w:basedOn w:val="Normal"/>
    <w:link w:val="RodapChar"/>
    <w:uiPriority w:val="2"/>
    <w:pPr>
      <w:spacing w:before="0"/>
    </w:pPr>
  </w:style>
  <w:style w:type="character" w:customStyle="1" w:styleId="RodapChar">
    <w:name w:val="Rodapé Char"/>
    <w:basedOn w:val="Fontepargpadro"/>
    <w:link w:val="Rodap"/>
    <w:uiPriority w:val="2"/>
  </w:style>
  <w:style w:type="table" w:customStyle="1" w:styleId="Sembordas">
    <w:name w:val="Sem bordas"/>
    <w:basedOn w:val="Tabelanormal"/>
    <w:uiPriority w:val="99"/>
    <w:pPr>
      <w:spacing w:after="0" w:line="240" w:lineRule="auto"/>
    </w:pPr>
    <w:tblPr/>
  </w:style>
  <w:style w:type="table" w:styleId="TabeladeGrade1Clara-nfase1">
    <w:name w:val="Grid Table 1 Light Accent 1"/>
    <w:aliases w:val="Sample questionnaires table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eladeGrade2-nfase1">
    <w:name w:val="Grid Table 2 Accent 1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esdecontato">
    <w:name w:val="Informações de conta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TabeladeGrade3-nfase3">
    <w:name w:val="Grid Table 3 Accent 3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1Clara-nfase3">
    <w:name w:val="Grid Table 1 Light Accent 3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Assinatura">
    <w:name w:val="Signature"/>
    <w:basedOn w:val="Normal"/>
    <w:link w:val="Assinatur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AssinaturaChar">
    <w:name w:val="Assinatura Char"/>
    <w:basedOn w:val="Fontepargpadro"/>
    <w:link w:val="Assinatur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ssinar">
    <w:name w:val="Assinar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hamentodireita">
    <w:name w:val="Alinhamento à direita"/>
    <w:basedOn w:val="Normal"/>
    <w:uiPriority w:val="1"/>
    <w:qFormat/>
    <w:pPr>
      <w:jc w:val="right"/>
    </w:pPr>
  </w:style>
  <w:style w:type="table" w:styleId="TabeladeGrade1Clara-nfase2">
    <w:name w:val="Grid Table 1 Light Accent 2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nfaseIntensa">
    <w:name w:val="Intense Emphasis"/>
    <w:basedOn w:val="Fontepargpadro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54FA"/>
    <w:rPr>
      <w:i/>
      <w:iCs/>
      <w:color w:val="355D7E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embloco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e">
    <w:name w:val="Emphasis"/>
    <w:basedOn w:val="Fontepargpadro"/>
    <w:uiPriority w:val="20"/>
    <w:rsid w:val="005B2EAF"/>
    <w:rPr>
      <w:i/>
      <w:iCs/>
      <w:color w:val="595959" w:themeColor="text1" w:themeTint="A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B0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B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unhideWhenUsed/>
    <w:qFormat/>
    <w:rsid w:val="00F00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1DB6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in\AppData\Roaming\Microsoft\Templates\Plano%20de%20marketing%20t&#225;tic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5EC9CEFCC454582CD7D67E59AD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9DD8E3-CF0E-4916-85D1-391E32143841}"/>
      </w:docPartPr>
      <w:docPartBody>
        <w:p w:rsidR="0066075E" w:rsidRDefault="002A5728">
          <w:pPr>
            <w:pStyle w:val="11C5EC9CEFCC454582CD7D67E59ADAC9"/>
          </w:pPr>
          <w:r w:rsidRPr="00870B1A">
            <w:rPr>
              <w:lang w:bidi="pt-BR"/>
            </w:rPr>
            <w:t>Versão</w:t>
          </w:r>
        </w:p>
      </w:docPartBody>
    </w:docPart>
    <w:docPart>
      <w:docPartPr>
        <w:name w:val="17A4FB48D4964BC48588FBE2D611A0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26B69-E6FE-443A-B7CE-566E5164B54E}"/>
      </w:docPartPr>
      <w:docPartBody>
        <w:p w:rsidR="0066075E" w:rsidRDefault="002A5728">
          <w:pPr>
            <w:pStyle w:val="17A4FB48D4964BC48588FBE2D611A06D"/>
          </w:pPr>
          <w:r w:rsidRPr="00870B1A">
            <w:rPr>
              <w:lang w:bidi="pt-BR"/>
            </w:rPr>
            <w:t>Data</w:t>
          </w:r>
        </w:p>
      </w:docPartBody>
    </w:docPart>
    <w:docPart>
      <w:docPartPr>
        <w:name w:val="D1E059A26B1C45D99AEFF7E7469918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DB805-A76D-4665-BAE1-6A046984722D}"/>
      </w:docPartPr>
      <w:docPartBody>
        <w:p w:rsidR="0066075E" w:rsidRDefault="002A5728">
          <w:pPr>
            <w:pStyle w:val="D1E059A26B1C45D99AEFF7E746991851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C625B885E9E44A638B7DD25917A99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187DF7-3DCD-44D6-BBC7-62F36EBB7D89}"/>
      </w:docPartPr>
      <w:docPartBody>
        <w:p w:rsidR="0066075E" w:rsidRDefault="002A5728">
          <w:pPr>
            <w:pStyle w:val="C625B885E9E44A638B7DD25917A99786"/>
          </w:pPr>
          <w:r w:rsidRPr="00870B1A">
            <w:rPr>
              <w:lang w:bidi="pt-BR"/>
            </w:rPr>
            <w:t>Subtítulo do documento</w:t>
          </w:r>
        </w:p>
      </w:docPartBody>
    </w:docPart>
    <w:docPart>
      <w:docPartPr>
        <w:name w:val="E7CA4F3715C544D8B76C5F4E9F35C8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01564-58CB-444A-8612-00C118B3CECA}"/>
      </w:docPartPr>
      <w:docPartBody>
        <w:p w:rsidR="0066075E" w:rsidRDefault="002A5728">
          <w:pPr>
            <w:pStyle w:val="E7CA4F3715C544D8B76C5F4E9F35C868"/>
          </w:pPr>
          <w:r w:rsidRPr="00870B1A">
            <w:rPr>
              <w:lang w:bidi="pt-BR"/>
            </w:rPr>
            <w:t>Plano Tático de Marketing</w:t>
          </w:r>
        </w:p>
      </w:docPartBody>
    </w:docPart>
    <w:docPart>
      <w:docPartPr>
        <w:name w:val="77C0579D450F4376BA48F8CC91BD1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B06BEB-A0FC-43C4-8E78-83F5061AC62F}"/>
      </w:docPartPr>
      <w:docPartBody>
        <w:p w:rsidR="0066075E" w:rsidRDefault="002A5728">
          <w:pPr>
            <w:pStyle w:val="77C0579D450F4376BA48F8CC91BD1923"/>
          </w:pPr>
          <w:r w:rsidRPr="00870B1A">
            <w:rPr>
              <w:lang w:bidi="pt-BR"/>
            </w:rPr>
            <w:t>Nome</w:t>
          </w:r>
        </w:p>
      </w:docPartBody>
    </w:docPart>
    <w:docPart>
      <w:docPartPr>
        <w:name w:val="148AA3715BDD40828C3635141F3D2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D206C-60D1-419D-BC07-F8A692755AE4}"/>
      </w:docPartPr>
      <w:docPartBody>
        <w:p w:rsidR="0066075E" w:rsidRDefault="002A5728">
          <w:pPr>
            <w:pStyle w:val="148AA3715BDD40828C3635141F3D2A87"/>
          </w:pPr>
          <w:r w:rsidRPr="00870B1A">
            <w:rPr>
              <w:lang w:bidi="pt-BR"/>
            </w:rPr>
            <w:t>Defina sua oferta direcionada.</w:t>
          </w:r>
        </w:p>
      </w:docPartBody>
    </w:docPart>
    <w:docPart>
      <w:docPartPr>
        <w:name w:val="DF8E9C17E4CE467EACCA49CFA59746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CA0D8-AFF5-460B-81B3-7BAF8B675FA0}"/>
      </w:docPartPr>
      <w:docPartBody>
        <w:p w:rsidR="0066075E" w:rsidRDefault="002A5728">
          <w:pPr>
            <w:pStyle w:val="DF8E9C17E4CE467EACCA49CFA597463A"/>
          </w:pPr>
          <w:r w:rsidRPr="00870B1A">
            <w:rPr>
              <w:lang w:bidi="pt-BR"/>
            </w:rPr>
            <w:t>Processo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7B"/>
    <w:rsid w:val="001258CC"/>
    <w:rsid w:val="002A5728"/>
    <w:rsid w:val="0066075E"/>
    <w:rsid w:val="006A1D7B"/>
    <w:rsid w:val="00E167BD"/>
    <w:rsid w:val="00E74126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1C5EC9CEFCC454582CD7D67E59ADAC9">
    <w:name w:val="11C5EC9CEFCC454582CD7D67E59ADAC9"/>
  </w:style>
  <w:style w:type="paragraph" w:customStyle="1" w:styleId="17A4FB48D4964BC48588FBE2D611A06D">
    <w:name w:val="17A4FB48D4964BC48588FBE2D611A06D"/>
  </w:style>
  <w:style w:type="paragraph" w:customStyle="1" w:styleId="D1E059A26B1C45D99AEFF7E746991851">
    <w:name w:val="D1E059A26B1C45D99AEFF7E746991851"/>
  </w:style>
  <w:style w:type="paragraph" w:customStyle="1" w:styleId="C625B885E9E44A638B7DD25917A99786">
    <w:name w:val="C625B885E9E44A638B7DD25917A99786"/>
  </w:style>
  <w:style w:type="paragraph" w:customStyle="1" w:styleId="E7CA4F3715C544D8B76C5F4E9F35C868">
    <w:name w:val="E7CA4F3715C544D8B76C5F4E9F35C868"/>
  </w:style>
  <w:style w:type="character" w:styleId="nfase">
    <w:name w:val="Emphasis"/>
    <w:basedOn w:val="Fontepargpadro"/>
    <w:uiPriority w:val="20"/>
    <w:rPr>
      <w:i/>
      <w:iCs/>
      <w:color w:val="595959" w:themeColor="text1" w:themeTint="A6"/>
    </w:rPr>
  </w:style>
  <w:style w:type="paragraph" w:customStyle="1" w:styleId="77C0579D450F4376BA48F8CC91BD1923">
    <w:name w:val="77C0579D450F4376BA48F8CC91BD1923"/>
  </w:style>
  <w:style w:type="paragraph" w:customStyle="1" w:styleId="148AA3715BDD40828C3635141F3D2A87">
    <w:name w:val="148AA3715BDD40828C3635141F3D2A87"/>
  </w:style>
  <w:style w:type="paragraph" w:customStyle="1" w:styleId="DF8E9C17E4CE467EACCA49CFA597463A">
    <w:name w:val="DF8E9C17E4CE467EACCA49CFA597463A"/>
  </w:style>
  <w:style w:type="character" w:styleId="TextodoEspaoReservado">
    <w:name w:val="Placeholder Text"/>
    <w:basedOn w:val="Fontepargpadro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MAR/2022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marketing tático de negócios.dotx</Template>
  <TotalTime>313</TotalTime>
  <Pages>5</Pages>
  <Words>915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PREVENÇÃO DE diabetes</dc:subject>
  <dc:creator>Jacinto Xavier</dc:creator>
  <cp:keywords>PLANO DE PROJETO</cp:keywords>
  <cp:lastModifiedBy>Jacinto Xavier</cp:lastModifiedBy>
  <cp:revision>114</cp:revision>
  <dcterms:created xsi:type="dcterms:W3CDTF">2022-03-09T22:57:00Z</dcterms:created>
  <dcterms:modified xsi:type="dcterms:W3CDTF">2022-04-21T19:28:00Z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