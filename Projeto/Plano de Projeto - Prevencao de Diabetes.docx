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FE12" w14:textId="30C21B90" w:rsidR="00A638EC" w:rsidRPr="00F8677E" w:rsidRDefault="0050201D" w:rsidP="00A638EC">
      <w:pPr>
        <w:pStyle w:val="Subttulo"/>
        <w:rPr>
          <w:b/>
          <w:bCs/>
          <w:lang w:val="pt-BR"/>
        </w:rPr>
      </w:pPr>
      <w:sdt>
        <w:sdtPr>
          <w:rPr>
            <w:b/>
            <w:bCs/>
            <w:lang w:val="pt-BR"/>
          </w:rPr>
          <w:alias w:val="Versão:"/>
          <w:tag w:val="Versão:"/>
          <w:id w:val="1459911874"/>
          <w:placeholder>
            <w:docPart w:val="11C5EC9CEFCC454582CD7D67E59ADAC9"/>
          </w:placeholder>
          <w:temporary/>
          <w:showingPlcHdr/>
          <w15:appearance w15:val="hidden"/>
        </w:sdtPr>
        <w:sdtEndPr/>
        <w:sdtContent>
          <w:r w:rsidR="00A638EC" w:rsidRPr="00F8677E">
            <w:rPr>
              <w:b/>
              <w:bCs/>
              <w:lang w:val="pt-BR" w:bidi="pt-BR"/>
            </w:rPr>
            <w:t>Versão</w:t>
          </w:r>
        </w:sdtContent>
      </w:sdt>
      <w:r w:rsidR="00A638EC" w:rsidRPr="00F8677E">
        <w:rPr>
          <w:b/>
          <w:bCs/>
          <w:lang w:val="pt-BR" w:bidi="pt-BR"/>
        </w:rPr>
        <w:t xml:space="preserve"> </w:t>
      </w:r>
      <w:r w:rsidR="00F90E8A" w:rsidRPr="00F8677E">
        <w:rPr>
          <w:b/>
          <w:bCs/>
          <w:lang w:val="pt-BR"/>
        </w:rPr>
        <w:t>1.0</w:t>
      </w:r>
    </w:p>
    <w:p w14:paraId="66DAAC9D" w14:textId="67F3CBB0" w:rsidR="00A638EC" w:rsidRPr="00F8677E" w:rsidRDefault="0050201D" w:rsidP="00A638EC">
      <w:pPr>
        <w:pStyle w:val="Subttulo"/>
        <w:rPr>
          <w:b/>
          <w:bCs/>
          <w:lang w:val="pt-BR"/>
        </w:rPr>
      </w:pPr>
      <w:sdt>
        <w:sdtPr>
          <w:rPr>
            <w:b/>
            <w:bCs/>
            <w:lang w:val="pt-BR"/>
          </w:rPr>
          <w:alias w:val="Insira a data:"/>
          <w:tag w:val="Insira a data:"/>
          <w:id w:val="-664086759"/>
          <w:placeholder>
            <w:docPart w:val="17A4FB48D4964BC48588FBE2D611A06D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F90E8A" w:rsidRPr="00F8677E">
            <w:rPr>
              <w:b/>
              <w:bCs/>
              <w:lang w:val="pt-BR"/>
            </w:rPr>
            <w:t>MAR/2022</w:t>
          </w:r>
        </w:sdtContent>
      </w:sdt>
    </w:p>
    <w:p w14:paraId="6E1CE616" w14:textId="0E9524AD" w:rsidR="00A638EC" w:rsidRPr="00870B1A" w:rsidRDefault="00F90E8A" w:rsidP="00A638EC">
      <w:pPr>
        <w:pStyle w:val="Logotip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AACB9A6" wp14:editId="526C6CAF">
            <wp:extent cx="2479675" cy="969376"/>
            <wp:effectExtent l="0" t="0" r="0" b="254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517" cy="9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bCs/>
          <w:lang w:val="pt-BR"/>
        </w:rPr>
        <w:alias w:val="Insira o título:"/>
        <w:tag w:val=""/>
        <w:id w:val="390237733"/>
        <w:placeholder>
          <w:docPart w:val="D1E059A26B1C45D99AEFF7E74699185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5B3DF23" w14:textId="5D67C0FB" w:rsidR="00A638EC" w:rsidRPr="00C2798A" w:rsidRDefault="00273133" w:rsidP="00A638EC">
          <w:pPr>
            <w:pStyle w:val="Ttulo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PLANO DE PROJETO</w:t>
          </w:r>
        </w:p>
      </w:sdtContent>
    </w:sdt>
    <w:sdt>
      <w:sdtPr>
        <w:rPr>
          <w:b/>
          <w:bCs/>
          <w:lang w:val="pt-BR"/>
        </w:rPr>
        <w:alias w:val="Insira o subtítulo:"/>
        <w:tag w:val="Insira o subtítulo:"/>
        <w:id w:val="1134748392"/>
        <w:placeholder>
          <w:docPart w:val="C625B885E9E44A638B7DD25917A997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40843960" w14:textId="0426F7B7" w:rsidR="00A638EC" w:rsidRPr="00C2798A" w:rsidRDefault="0066135B" w:rsidP="00A638EC">
          <w:pPr>
            <w:pStyle w:val="Subttulo"/>
            <w:rPr>
              <w:b/>
              <w:bCs/>
              <w:lang w:val="pt-BR"/>
            </w:rPr>
          </w:pPr>
          <w:r w:rsidRPr="00C2798A">
            <w:rPr>
              <w:b/>
              <w:bCs/>
              <w:lang w:val="pt-BR"/>
            </w:rPr>
            <w:t xml:space="preserve">PREVENÇÃO DE </w:t>
          </w:r>
          <w:r w:rsidR="00317C95" w:rsidRPr="00C2798A">
            <w:rPr>
              <w:b/>
              <w:bCs/>
              <w:lang w:val="pt-BR"/>
            </w:rPr>
            <w:t>diabetes</w:t>
          </w:r>
        </w:p>
      </w:sdtContent>
    </w:sdt>
    <w:p w14:paraId="2B99F4CA" w14:textId="55D2DC12" w:rsidR="00A638EC" w:rsidRPr="00F90E8A" w:rsidRDefault="00C2798A" w:rsidP="004D5282">
      <w:pPr>
        <w:pStyle w:val="Informaesdeconta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grupo: </w:t>
      </w:r>
      <w:r w:rsidR="00F90E8A" w:rsidRPr="00F90E8A">
        <w:rPr>
          <w:b/>
          <w:bCs/>
          <w:sz w:val="28"/>
          <w:szCs w:val="28"/>
          <w:lang w:val="pt-BR"/>
        </w:rPr>
        <w:t>SPARK LABS</w:t>
      </w:r>
    </w:p>
    <w:p w14:paraId="4C50A5D9" w14:textId="271E4E80" w:rsidR="00A638EC" w:rsidRPr="00870B1A" w:rsidRDefault="00A638EC" w:rsidP="004D5282">
      <w:pPr>
        <w:pStyle w:val="Informaesdecontato"/>
        <w:rPr>
          <w:lang w:val="pt-BR"/>
        </w:rPr>
      </w:pPr>
    </w:p>
    <w:p w14:paraId="4CF76613" w14:textId="12BB3F3E" w:rsidR="00290347" w:rsidRPr="00870B1A" w:rsidRDefault="00290347" w:rsidP="00290347">
      <w:pPr>
        <w:pStyle w:val="Informaesdecontato"/>
        <w:rPr>
          <w:lang w:val="pt-BR"/>
        </w:rPr>
      </w:pPr>
    </w:p>
    <w:sdt>
      <w:sdtPr>
        <w:rPr>
          <w:b/>
          <w:bCs/>
          <w:lang w:val="pt-BR"/>
        </w:rPr>
        <w:alias w:val="Título:"/>
        <w:tag w:val="Título:"/>
        <w:id w:val="135460442"/>
        <w:placeholder>
          <w:docPart w:val="E7CA4F3715C544D8B76C5F4E9F35C86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4A13C47D" w14:textId="0728AFE0" w:rsidR="002A0044" w:rsidRPr="00273133" w:rsidRDefault="00273133" w:rsidP="002A0044">
          <w:pPr>
            <w:pStyle w:val="Ttulo1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PLANO DE PROJETO</w:t>
          </w:r>
        </w:p>
      </w:sdtContent>
    </w:sdt>
    <w:p w14:paraId="7365C43A" w14:textId="090976D5" w:rsidR="00FC58C2" w:rsidRPr="00B54AF7" w:rsidRDefault="00B54AF7" w:rsidP="001E0D3F">
      <w:pPr>
        <w:jc w:val="both"/>
        <w:rPr>
          <w:lang w:val="pt-BR"/>
        </w:rPr>
      </w:pPr>
      <w:r w:rsidRPr="00B54AF7">
        <w:rPr>
          <w:lang w:val="pt-BR"/>
        </w:rPr>
        <w:t>Este plano de projeto tem como objetivo descrever as informações necessárias para o desenvolvimento do projeto Prevenção de Diabetes.</w:t>
      </w:r>
    </w:p>
    <w:p w14:paraId="2AB12D88" w14:textId="4BC22FA2" w:rsidR="005419BB" w:rsidRDefault="005419BB" w:rsidP="001E0D3F">
      <w:pPr>
        <w:jc w:val="both"/>
        <w:rPr>
          <w:i/>
          <w:iCs/>
          <w:lang w:val="pt-BR"/>
        </w:rPr>
      </w:pPr>
    </w:p>
    <w:p w14:paraId="64BBB164" w14:textId="4B9ED450" w:rsidR="005419BB" w:rsidRPr="00870B1A" w:rsidRDefault="005419BB" w:rsidP="005419BB">
      <w:pPr>
        <w:pStyle w:val="Ttulo2"/>
        <w:rPr>
          <w:lang w:val="pt-BR"/>
        </w:rPr>
      </w:pPr>
      <w:r>
        <w:rPr>
          <w:lang w:val="pt-BR"/>
        </w:rPr>
        <w:t>entendimento do negócio</w:t>
      </w:r>
    </w:p>
    <w:p w14:paraId="3E4A392F" w14:textId="77777777" w:rsidR="00D81DB6" w:rsidRPr="00D81DB6" w:rsidRDefault="00D81DB6" w:rsidP="00D81DB6">
      <w:pPr>
        <w:jc w:val="both"/>
        <w:rPr>
          <w:lang w:val="pt-BR"/>
        </w:rPr>
      </w:pPr>
      <w:r w:rsidRPr="00D81DB6">
        <w:rPr>
          <w:lang w:val="pt-BR"/>
        </w:rPr>
        <w:t>Diabetes é uma doença crônica grave em que os indivíduos perdem a capacidade de regular efetivamente os níveis de glicose no sangue, podendo levar à redução da qualidade de vida e da expectativa de vida. Depois que diferentes alimentos são decompostos em açúcares durante a digestão, os açúcares são liberados na corrente sanguínea. Isso sinaliza o pâncreas para liberar insulina. A insulina ajuda a permitir que as células do corpo usem esses açúcares na corrente sanguínea para obter energia. A diabetes é geralmente caracterizada pelo corpo não produzir insulina suficiente ou ser incapaz de usar a insulina que é produzida de forma tão eficaz quanto necessária.</w:t>
      </w:r>
    </w:p>
    <w:p w14:paraId="40809AD0" w14:textId="77777777" w:rsidR="00D81DB6" w:rsidRPr="00D81DB6" w:rsidRDefault="00D81DB6" w:rsidP="00D81DB6">
      <w:pPr>
        <w:jc w:val="both"/>
        <w:rPr>
          <w:lang w:val="pt-BR"/>
        </w:rPr>
      </w:pPr>
      <w:r w:rsidRPr="00D81DB6">
        <w:rPr>
          <w:lang w:val="pt-BR"/>
        </w:rPr>
        <w:t>Complicações como doenças cardíacas, perda de visão, amputação de membros inferiores e doença renal estão associadas a níveis cronicamente altos de açúcar que permanecem na corrente sanguínea para pessoas com diabetes. Embora não haja cura para o diabetes, estratégias como perder peso, comer de forma saudável, ser ativo e receber tratamentos médicos podem mitigar os danos dessa doença em muitos pacientes. O diagnóstico precoce pode levar a mudanças no estilo de vida e tratamento mais eficaz, tornando os modelos preditivos de risco de diabetes ferramentas importantes para autoridades públicas e de saúde pública.</w:t>
      </w:r>
    </w:p>
    <w:p w14:paraId="20BFF621" w14:textId="77777777" w:rsidR="00D81DB6" w:rsidRPr="00D81DB6" w:rsidRDefault="00D81DB6" w:rsidP="00D81DB6">
      <w:pPr>
        <w:jc w:val="both"/>
        <w:rPr>
          <w:lang w:val="pt-BR"/>
        </w:rPr>
      </w:pPr>
      <w:r w:rsidRPr="00D81DB6">
        <w:rPr>
          <w:lang w:val="pt-BR"/>
        </w:rPr>
        <w:t>Embora existam diferentes tipos de diabetes, o diabetes tipo II é a forma mais comum e sua prevalência varia de acordo com idade, educação, renda, localização, raça e outros determinantes sociais da saúde. Grande parte do ônus da doença recai sobre aqueles de nível socioeconômico mais baixo também. A diabetes também representa um enorme fardo para a economia.</w:t>
      </w:r>
    </w:p>
    <w:p w14:paraId="1E2DEA01" w14:textId="77777777" w:rsidR="00D81DB6" w:rsidRDefault="00D81DB6" w:rsidP="005419BB">
      <w:pPr>
        <w:jc w:val="both"/>
        <w:rPr>
          <w:i/>
          <w:iCs/>
          <w:sz w:val="16"/>
          <w:szCs w:val="16"/>
          <w:highlight w:val="yellow"/>
          <w:lang w:val="pt-BR"/>
        </w:rPr>
      </w:pPr>
    </w:p>
    <w:p w14:paraId="29C00EAA" w14:textId="1E96E723" w:rsidR="005419BB" w:rsidRPr="009135BC" w:rsidRDefault="005419BB" w:rsidP="005419BB">
      <w:pPr>
        <w:jc w:val="both"/>
        <w:rPr>
          <w:i/>
          <w:iCs/>
          <w:sz w:val="16"/>
          <w:szCs w:val="16"/>
          <w:highlight w:val="yellow"/>
          <w:lang w:val="pt-BR"/>
        </w:rPr>
      </w:pPr>
      <w:r w:rsidRPr="009135BC">
        <w:rPr>
          <w:i/>
          <w:iCs/>
          <w:sz w:val="16"/>
          <w:szCs w:val="16"/>
          <w:highlight w:val="yellow"/>
          <w:lang w:val="pt-BR"/>
        </w:rPr>
        <w:t>* Qual domínio de negócios o desafio está?</w:t>
      </w:r>
    </w:p>
    <w:p w14:paraId="73AA3B8E" w14:textId="47FF4AE0" w:rsidR="005419BB" w:rsidRPr="00067E52" w:rsidRDefault="005419BB" w:rsidP="005419BB">
      <w:pPr>
        <w:jc w:val="both"/>
        <w:rPr>
          <w:i/>
          <w:iCs/>
          <w:sz w:val="16"/>
          <w:szCs w:val="16"/>
          <w:lang w:val="pt-BR"/>
        </w:rPr>
      </w:pPr>
      <w:r w:rsidRPr="009135BC">
        <w:rPr>
          <w:i/>
          <w:iCs/>
          <w:sz w:val="16"/>
          <w:szCs w:val="16"/>
          <w:highlight w:val="yellow"/>
          <w:lang w:val="pt-BR"/>
        </w:rPr>
        <w:t>* Que problemas de negócios estamos tentando resolver?</w:t>
      </w:r>
    </w:p>
    <w:p w14:paraId="7492DAA9" w14:textId="3F4FF019" w:rsidR="005419BB" w:rsidRDefault="005419BB" w:rsidP="001E0D3F">
      <w:pPr>
        <w:jc w:val="both"/>
        <w:rPr>
          <w:i/>
          <w:iCs/>
          <w:lang w:val="pt-BR"/>
        </w:rPr>
      </w:pPr>
    </w:p>
    <w:p w14:paraId="7D574D17" w14:textId="30E2B0AC" w:rsidR="005419BB" w:rsidRDefault="005419BB" w:rsidP="005419BB">
      <w:pPr>
        <w:pStyle w:val="Ttulo2"/>
        <w:rPr>
          <w:lang w:val="pt-BR"/>
        </w:rPr>
      </w:pPr>
      <w:r>
        <w:rPr>
          <w:lang w:val="pt-BR"/>
        </w:rPr>
        <w:t>escopo</w:t>
      </w:r>
    </w:p>
    <w:p w14:paraId="03A0829E" w14:textId="2CA29BFC" w:rsidR="00AC4F65" w:rsidRPr="00AC4F65" w:rsidRDefault="00AC4F65" w:rsidP="00AC4F65">
      <w:pPr>
        <w:rPr>
          <w:lang w:val="pt-BR"/>
        </w:rPr>
      </w:pPr>
      <w:r>
        <w:rPr>
          <w:lang w:val="pt-BR"/>
        </w:rPr>
        <w:t>O escopo do projeto será composto:</w:t>
      </w:r>
    </w:p>
    <w:p w14:paraId="768DC31C" w14:textId="378306FA" w:rsidR="00C527D3" w:rsidRPr="00C527D3" w:rsidRDefault="00C527D3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 w:rsidRPr="00C527D3">
        <w:rPr>
          <w:lang w:val="pt-BR"/>
        </w:rPr>
        <w:t>Elaboração de Plano de Projeto.</w:t>
      </w:r>
    </w:p>
    <w:p w14:paraId="5AC949FD" w14:textId="27E425E0" w:rsidR="00AC4F65" w:rsidRPr="00C527D3" w:rsidRDefault="00AC4F65" w:rsidP="00F34359">
      <w:pPr>
        <w:pStyle w:val="PargrafodaLista"/>
        <w:numPr>
          <w:ilvl w:val="0"/>
          <w:numId w:val="17"/>
        </w:numPr>
        <w:jc w:val="both"/>
        <w:rPr>
          <w:highlight w:val="yellow"/>
          <w:lang w:val="pt-BR"/>
        </w:rPr>
      </w:pPr>
      <w:r w:rsidRPr="00C527D3">
        <w:rPr>
          <w:highlight w:val="yellow"/>
          <w:lang w:val="pt-BR"/>
        </w:rPr>
        <w:t xml:space="preserve">Criação de Data Pipeline para automatizar </w:t>
      </w:r>
      <w:r w:rsidR="00033791" w:rsidRPr="00C527D3">
        <w:rPr>
          <w:highlight w:val="yellow"/>
          <w:lang w:val="pt-BR"/>
        </w:rPr>
        <w:t>das etapas do projeto de dados</w:t>
      </w:r>
      <w:r w:rsidR="00937DE7" w:rsidRPr="00C527D3">
        <w:rPr>
          <w:highlight w:val="yellow"/>
          <w:lang w:val="pt-BR"/>
        </w:rPr>
        <w:t xml:space="preserve"> (Ver necessidade de criar um Diagrama)</w:t>
      </w:r>
      <w:r w:rsidR="004313A2" w:rsidRPr="00C527D3">
        <w:rPr>
          <w:highlight w:val="yellow"/>
          <w:lang w:val="pt-BR"/>
        </w:rPr>
        <w:t>.</w:t>
      </w:r>
    </w:p>
    <w:p w14:paraId="7728490C" w14:textId="1289797E" w:rsidR="00AC4F65" w:rsidRPr="00F34359" w:rsidRDefault="00AC4F65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 w:rsidRPr="00F34359">
        <w:rPr>
          <w:lang w:val="pt-BR"/>
        </w:rPr>
        <w:t xml:space="preserve">Criação de um </w:t>
      </w:r>
      <w:r w:rsidR="004313A2">
        <w:rPr>
          <w:lang w:val="pt-BR"/>
        </w:rPr>
        <w:t>M</w:t>
      </w:r>
      <w:r w:rsidRPr="00F34359">
        <w:rPr>
          <w:lang w:val="pt-BR"/>
        </w:rPr>
        <w:t xml:space="preserve">odelo </w:t>
      </w:r>
      <w:r w:rsidR="004313A2">
        <w:rPr>
          <w:lang w:val="pt-BR"/>
        </w:rPr>
        <w:t>P</w:t>
      </w:r>
      <w:r w:rsidRPr="00F34359">
        <w:rPr>
          <w:lang w:val="pt-BR"/>
        </w:rPr>
        <w:t xml:space="preserve">reditivo que dado um determinado conjunto de características o modelo consiga detectar se a pessoa está com alguma das doenças ou não e a sua probabilidade. </w:t>
      </w:r>
    </w:p>
    <w:p w14:paraId="0C8D24B5" w14:textId="12E037EB" w:rsidR="00AC4F65" w:rsidRPr="00F34359" w:rsidRDefault="00E567C4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Criação de </w:t>
      </w:r>
      <w:r w:rsidR="00AC4F65" w:rsidRPr="00F34359">
        <w:rPr>
          <w:lang w:val="pt-BR"/>
        </w:rPr>
        <w:t xml:space="preserve">Dashboard para tomada de decisão. </w:t>
      </w:r>
    </w:p>
    <w:p w14:paraId="1DC5FACA" w14:textId="44D2315B" w:rsidR="00AC4F65" w:rsidRPr="00F34359" w:rsidRDefault="00E567C4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Criação de </w:t>
      </w:r>
      <w:r w:rsidR="00AC4F65" w:rsidRPr="00F34359">
        <w:rPr>
          <w:lang w:val="pt-BR"/>
        </w:rPr>
        <w:t xml:space="preserve">Data App para consumo do modelo. </w:t>
      </w:r>
    </w:p>
    <w:p w14:paraId="69BF154E" w14:textId="0775F3CB" w:rsidR="00AC4F65" w:rsidRPr="00F34359" w:rsidRDefault="00E567C4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Elaboração de a</w:t>
      </w:r>
      <w:r w:rsidR="00AC4F65" w:rsidRPr="00F34359">
        <w:rPr>
          <w:lang w:val="pt-BR"/>
        </w:rPr>
        <w:t xml:space="preserve">presentação </w:t>
      </w:r>
      <w:r w:rsidR="009C5068">
        <w:rPr>
          <w:lang w:val="pt-BR"/>
        </w:rPr>
        <w:t>dos resultados.</w:t>
      </w:r>
    </w:p>
    <w:p w14:paraId="2225D697" w14:textId="6F3C0E9B" w:rsidR="00FC58C2" w:rsidRDefault="005419BB">
      <w:pPr>
        <w:pStyle w:val="Ttulo2"/>
        <w:rPr>
          <w:lang w:val="pt-BR"/>
        </w:rPr>
      </w:pPr>
      <w:r>
        <w:rPr>
          <w:lang w:val="pt-BR"/>
        </w:rPr>
        <w:t>pessoas</w:t>
      </w:r>
    </w:p>
    <w:p w14:paraId="6E093336" w14:textId="63DA4B0C" w:rsidR="006055AC" w:rsidRDefault="006055AC" w:rsidP="006055AC">
      <w:pPr>
        <w:rPr>
          <w:lang w:val="pt-BR"/>
        </w:rPr>
      </w:pPr>
      <w:r>
        <w:rPr>
          <w:lang w:val="pt-BR"/>
        </w:rPr>
        <w:t>A equipe do projeto será composta pelos seguintes profissionais:</w:t>
      </w:r>
    </w:p>
    <w:p w14:paraId="4EC6BF8E" w14:textId="77777777" w:rsidR="006055AC" w:rsidRPr="006055AC" w:rsidRDefault="006055AC" w:rsidP="006055AC">
      <w:pPr>
        <w:rPr>
          <w:lang w:val="pt-BR"/>
        </w:rPr>
      </w:pPr>
    </w:p>
    <w:tbl>
      <w:tblPr>
        <w:tblStyle w:val="TabeladeGrade1Clara-nfase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isão geral do plano"/>
      </w:tblPr>
      <w:tblGrid>
        <w:gridCol w:w="2452"/>
        <w:gridCol w:w="6740"/>
      </w:tblGrid>
      <w:tr w:rsidR="00FC58C2" w:rsidRPr="00870B1A" w14:paraId="4494681E" w14:textId="77777777" w:rsidTr="001E0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top w:val="nil"/>
              <w:left w:val="nil"/>
            </w:tcBorders>
            <w:vAlign w:val="bottom"/>
          </w:tcPr>
          <w:p w14:paraId="20A61987" w14:textId="064FDEFF" w:rsidR="00FC58C2" w:rsidRPr="00870B1A" w:rsidRDefault="005419BB" w:rsidP="008C1F5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Perfil</w:t>
            </w:r>
          </w:p>
        </w:tc>
        <w:sdt>
          <w:sdtPr>
            <w:rPr>
              <w:lang w:val="pt-BR"/>
            </w:rPr>
            <w:alias w:val="Nome:"/>
            <w:tag w:val="Nome:"/>
            <w:id w:val="654177610"/>
            <w:placeholder>
              <w:docPart w:val="77C0579D450F4376BA48F8CC91BD19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18" w:type="dxa"/>
                <w:tcBorders>
                  <w:top w:val="nil"/>
                  <w:right w:val="nil"/>
                </w:tcBorders>
                <w:vAlign w:val="bottom"/>
              </w:tcPr>
              <w:p w14:paraId="1F2E0C23" w14:textId="77777777" w:rsidR="00FC58C2" w:rsidRPr="00870B1A" w:rsidRDefault="005A54FA" w:rsidP="008C1F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870B1A">
                  <w:rPr>
                    <w:lang w:val="pt-BR" w:bidi="pt-BR"/>
                  </w:rPr>
                  <w:t>Nome</w:t>
                </w:r>
              </w:p>
            </w:tc>
          </w:sdtContent>
        </w:sdt>
      </w:tr>
      <w:tr w:rsidR="00FC58C2" w:rsidRPr="00870B1A" w14:paraId="66C9A8C5" w14:textId="77777777" w:rsidTr="001E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left w:val="nil"/>
            </w:tcBorders>
          </w:tcPr>
          <w:p w14:paraId="34E0F161" w14:textId="6220A515" w:rsidR="00FC58C2" w:rsidRPr="00870B1A" w:rsidRDefault="001E0D3F" w:rsidP="008C1F5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Scrum Master:</w:t>
            </w:r>
          </w:p>
        </w:tc>
        <w:tc>
          <w:tcPr>
            <w:tcW w:w="6618" w:type="dxa"/>
            <w:tcBorders>
              <w:right w:val="nil"/>
            </w:tcBorders>
          </w:tcPr>
          <w:p w14:paraId="3498D900" w14:textId="04D62CFE" w:rsidR="00FC58C2" w:rsidRPr="00870B1A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Jacinto Xavier</w:t>
            </w:r>
          </w:p>
        </w:tc>
      </w:tr>
      <w:tr w:rsidR="00FC58C2" w:rsidRPr="00870B1A" w14:paraId="0CC53D61" w14:textId="77777777" w:rsidTr="001E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left w:val="nil"/>
            </w:tcBorders>
          </w:tcPr>
          <w:p w14:paraId="615C6A40" w14:textId="6E4C684E" w:rsidR="00FC58C2" w:rsidRPr="00870B1A" w:rsidRDefault="001E0D3F" w:rsidP="008C1F5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Engenheiro de Dados:</w:t>
            </w:r>
          </w:p>
        </w:tc>
        <w:tc>
          <w:tcPr>
            <w:tcW w:w="6618" w:type="dxa"/>
            <w:tcBorders>
              <w:right w:val="nil"/>
            </w:tcBorders>
          </w:tcPr>
          <w:p w14:paraId="7B6A504D" w14:textId="77777777" w:rsidR="00FC58C2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Mateus Pereira</w:t>
            </w:r>
          </w:p>
          <w:p w14:paraId="31650D8A" w14:textId="6CDADBF8" w:rsidR="008C1F58" w:rsidRPr="00870B1A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Matheus </w:t>
            </w:r>
            <w:r w:rsidR="00033791">
              <w:rPr>
                <w:lang w:val="pt-BR"/>
              </w:rPr>
              <w:t>Fellipe</w:t>
            </w:r>
          </w:p>
        </w:tc>
      </w:tr>
      <w:tr w:rsidR="001E0D3F" w:rsidRPr="00870B1A" w14:paraId="28E877BE" w14:textId="77777777" w:rsidTr="001E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left w:val="nil"/>
            </w:tcBorders>
          </w:tcPr>
          <w:p w14:paraId="3BC2B55E" w14:textId="50C330C4" w:rsidR="001E0D3F" w:rsidRDefault="001E0D3F" w:rsidP="008C1F5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Cientista de Dados:</w:t>
            </w:r>
          </w:p>
        </w:tc>
        <w:tc>
          <w:tcPr>
            <w:tcW w:w="6618" w:type="dxa"/>
            <w:tcBorders>
              <w:right w:val="nil"/>
            </w:tcBorders>
          </w:tcPr>
          <w:p w14:paraId="1EC02887" w14:textId="60C36E39" w:rsidR="001E0D3F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Eduardo </w:t>
            </w:r>
            <w:r w:rsidR="00B54AF7">
              <w:rPr>
                <w:lang w:val="pt-BR"/>
              </w:rPr>
              <w:t>Moura</w:t>
            </w:r>
          </w:p>
          <w:p w14:paraId="37B4A9F2" w14:textId="7676DD83" w:rsidR="008C1F58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Jacinto Xavier</w:t>
            </w:r>
          </w:p>
        </w:tc>
      </w:tr>
    </w:tbl>
    <w:p w14:paraId="4BB5FEBB" w14:textId="7097491E" w:rsidR="00FC58C2" w:rsidRPr="00870B1A" w:rsidRDefault="004B42CB">
      <w:pPr>
        <w:pStyle w:val="Ttulo2"/>
        <w:rPr>
          <w:lang w:val="pt-BR"/>
        </w:rPr>
      </w:pPr>
      <w:r>
        <w:rPr>
          <w:lang w:val="pt-BR"/>
        </w:rPr>
        <w:t>métricas</w:t>
      </w:r>
    </w:p>
    <w:p w14:paraId="1FFA2746" w14:textId="012D5B72" w:rsidR="00FC58C2" w:rsidRDefault="00AD460A">
      <w:pPr>
        <w:rPr>
          <w:lang w:val="pt-BR"/>
        </w:rPr>
      </w:pPr>
      <w:r>
        <w:rPr>
          <w:lang w:val="pt-BR"/>
        </w:rPr>
        <w:t>Serão utilizadas as seguintes métricas:</w:t>
      </w:r>
    </w:p>
    <w:p w14:paraId="4419CCBA" w14:textId="48C1207D" w:rsidR="00AD460A" w:rsidRPr="00106544" w:rsidRDefault="00AD460A" w:rsidP="00AD460A">
      <w:pPr>
        <w:pStyle w:val="PargrafodaLista"/>
        <w:numPr>
          <w:ilvl w:val="0"/>
          <w:numId w:val="19"/>
        </w:numPr>
        <w:rPr>
          <w:highlight w:val="yellow"/>
          <w:lang w:val="pt-BR"/>
        </w:rPr>
      </w:pPr>
      <w:r w:rsidRPr="00106544">
        <w:rPr>
          <w:highlight w:val="yellow"/>
          <w:lang w:val="pt-BR"/>
        </w:rPr>
        <w:t>XXXXXXXXXXXXXXX</w:t>
      </w:r>
      <w:r w:rsidR="00FA5D65" w:rsidRPr="00106544">
        <w:rPr>
          <w:highlight w:val="yellow"/>
          <w:lang w:val="pt-BR"/>
        </w:rPr>
        <w:t xml:space="preserve"> (Nome da Métrica / Como Medir</w:t>
      </w:r>
      <w:r w:rsidR="00CA3B6D">
        <w:rPr>
          <w:highlight w:val="yellow"/>
          <w:lang w:val="pt-BR"/>
        </w:rPr>
        <w:t xml:space="preserve"> / Objetivos Qualitativos</w:t>
      </w:r>
      <w:r w:rsidR="009A1E2B">
        <w:rPr>
          <w:highlight w:val="yellow"/>
          <w:lang w:val="pt-BR"/>
        </w:rPr>
        <w:t>/Quantitativos</w:t>
      </w:r>
      <w:r w:rsidR="00FA5D65" w:rsidRPr="00106544">
        <w:rPr>
          <w:highlight w:val="yellow"/>
          <w:lang w:val="pt-BR"/>
        </w:rPr>
        <w:t>)</w:t>
      </w:r>
    </w:p>
    <w:p w14:paraId="4AE4C111" w14:textId="61F0F8CF" w:rsidR="00AD460A" w:rsidRPr="00106544" w:rsidRDefault="00AD460A" w:rsidP="00AD460A">
      <w:pPr>
        <w:pStyle w:val="PargrafodaLista"/>
        <w:numPr>
          <w:ilvl w:val="0"/>
          <w:numId w:val="19"/>
        </w:numPr>
        <w:rPr>
          <w:highlight w:val="yellow"/>
          <w:lang w:val="pt-BR"/>
        </w:rPr>
      </w:pPr>
      <w:r w:rsidRPr="00106544">
        <w:rPr>
          <w:highlight w:val="yellow"/>
          <w:lang w:val="pt-BR"/>
        </w:rPr>
        <w:t>XXXXXXXXXXXXXXX</w:t>
      </w:r>
      <w:r w:rsidR="00FA5D65" w:rsidRPr="00106544">
        <w:rPr>
          <w:highlight w:val="yellow"/>
          <w:lang w:val="pt-BR"/>
        </w:rPr>
        <w:t xml:space="preserve"> (Nome da Métrica / Como Medir</w:t>
      </w:r>
      <w:r w:rsidR="00CA3B6D">
        <w:rPr>
          <w:highlight w:val="yellow"/>
          <w:lang w:val="pt-BR"/>
        </w:rPr>
        <w:t xml:space="preserve"> / Objetivos Qualitativos</w:t>
      </w:r>
      <w:r w:rsidR="009A1E2B">
        <w:rPr>
          <w:highlight w:val="yellow"/>
          <w:lang w:val="pt-BR"/>
        </w:rPr>
        <w:t>/Quantitativos</w:t>
      </w:r>
      <w:r w:rsidR="00FA5D65" w:rsidRPr="00106544">
        <w:rPr>
          <w:highlight w:val="yellow"/>
          <w:lang w:val="pt-BR"/>
        </w:rPr>
        <w:t>)</w:t>
      </w:r>
    </w:p>
    <w:p w14:paraId="2F52A5B8" w14:textId="74860233" w:rsidR="00AD460A" w:rsidRPr="00106544" w:rsidRDefault="00AD460A" w:rsidP="00AD460A">
      <w:pPr>
        <w:pStyle w:val="PargrafodaLista"/>
        <w:numPr>
          <w:ilvl w:val="0"/>
          <w:numId w:val="19"/>
        </w:numPr>
        <w:rPr>
          <w:highlight w:val="yellow"/>
          <w:lang w:val="pt-BR"/>
        </w:rPr>
      </w:pPr>
      <w:r w:rsidRPr="00106544">
        <w:rPr>
          <w:highlight w:val="yellow"/>
          <w:lang w:val="pt-BR"/>
        </w:rPr>
        <w:t>XXXXXXXXXXXXXXX</w:t>
      </w:r>
      <w:r w:rsidR="00FA5D65" w:rsidRPr="00106544">
        <w:rPr>
          <w:highlight w:val="yellow"/>
          <w:lang w:val="pt-BR"/>
        </w:rPr>
        <w:t xml:space="preserve"> (Nome da Métrica / Como Medir</w:t>
      </w:r>
      <w:r w:rsidR="00CA3B6D">
        <w:rPr>
          <w:highlight w:val="yellow"/>
          <w:lang w:val="pt-BR"/>
        </w:rPr>
        <w:t xml:space="preserve"> / Objetivos Qualitativos</w:t>
      </w:r>
      <w:r w:rsidR="009A1E2B">
        <w:rPr>
          <w:highlight w:val="yellow"/>
          <w:lang w:val="pt-BR"/>
        </w:rPr>
        <w:t>/Quantitativos</w:t>
      </w:r>
      <w:r w:rsidR="00FA5D65" w:rsidRPr="00106544">
        <w:rPr>
          <w:highlight w:val="yellow"/>
          <w:lang w:val="pt-BR"/>
        </w:rPr>
        <w:t>)</w:t>
      </w:r>
    </w:p>
    <w:p w14:paraId="5549E13D" w14:textId="540F5909" w:rsidR="00AD460A" w:rsidRPr="00106544" w:rsidRDefault="00AD460A" w:rsidP="00AD460A">
      <w:pPr>
        <w:pStyle w:val="PargrafodaLista"/>
        <w:numPr>
          <w:ilvl w:val="0"/>
          <w:numId w:val="19"/>
        </w:numPr>
        <w:rPr>
          <w:highlight w:val="yellow"/>
          <w:lang w:val="pt-BR"/>
        </w:rPr>
      </w:pPr>
      <w:r w:rsidRPr="00106544">
        <w:rPr>
          <w:highlight w:val="yellow"/>
          <w:lang w:val="pt-BR"/>
        </w:rPr>
        <w:t>XXXXXXXXXXXXXXX</w:t>
      </w:r>
      <w:r w:rsidR="00FA5D65" w:rsidRPr="00106544">
        <w:rPr>
          <w:highlight w:val="yellow"/>
          <w:lang w:val="pt-BR"/>
        </w:rPr>
        <w:t xml:space="preserve"> (Nome da Métrica / Como Medir</w:t>
      </w:r>
      <w:r w:rsidR="00CA3B6D">
        <w:rPr>
          <w:highlight w:val="yellow"/>
          <w:lang w:val="pt-BR"/>
        </w:rPr>
        <w:t xml:space="preserve"> / Objetivos Qualitativos</w:t>
      </w:r>
      <w:r w:rsidR="009A1E2B">
        <w:rPr>
          <w:highlight w:val="yellow"/>
          <w:lang w:val="pt-BR"/>
        </w:rPr>
        <w:t>/Quantitativos</w:t>
      </w:r>
      <w:r w:rsidR="00FA5D65" w:rsidRPr="00106544">
        <w:rPr>
          <w:highlight w:val="yellow"/>
          <w:lang w:val="pt-BR"/>
        </w:rPr>
        <w:t>)</w:t>
      </w:r>
    </w:p>
    <w:p w14:paraId="06756C07" w14:textId="6BD78782" w:rsidR="00AD460A" w:rsidRPr="00106544" w:rsidRDefault="00AD460A" w:rsidP="00AD460A">
      <w:pPr>
        <w:pStyle w:val="PargrafodaLista"/>
        <w:numPr>
          <w:ilvl w:val="0"/>
          <w:numId w:val="19"/>
        </w:numPr>
        <w:rPr>
          <w:highlight w:val="yellow"/>
          <w:lang w:val="pt-BR"/>
        </w:rPr>
      </w:pPr>
      <w:r w:rsidRPr="00106544">
        <w:rPr>
          <w:highlight w:val="yellow"/>
          <w:lang w:val="pt-BR"/>
        </w:rPr>
        <w:t>XXXXXXXXXXXXXXX</w:t>
      </w:r>
      <w:r w:rsidR="00FA5D65" w:rsidRPr="00106544">
        <w:rPr>
          <w:highlight w:val="yellow"/>
          <w:lang w:val="pt-BR"/>
        </w:rPr>
        <w:t xml:space="preserve"> (Nome da Métrica / Como Medir</w:t>
      </w:r>
      <w:r w:rsidR="00CA3B6D">
        <w:rPr>
          <w:highlight w:val="yellow"/>
          <w:lang w:val="pt-BR"/>
        </w:rPr>
        <w:t xml:space="preserve"> / Objetivos Qualitativos</w:t>
      </w:r>
      <w:r w:rsidR="009A1E2B">
        <w:rPr>
          <w:highlight w:val="yellow"/>
          <w:lang w:val="pt-BR"/>
        </w:rPr>
        <w:t>/Quantitativos</w:t>
      </w:r>
      <w:r w:rsidR="00FA5D65" w:rsidRPr="00106544">
        <w:rPr>
          <w:highlight w:val="yellow"/>
          <w:lang w:val="pt-BR"/>
        </w:rPr>
        <w:t>)</w:t>
      </w:r>
    </w:p>
    <w:p w14:paraId="0A24FA30" w14:textId="77777777" w:rsidR="00572BFD" w:rsidRDefault="00572BFD">
      <w:pPr>
        <w:pStyle w:val="Ttulo2"/>
        <w:rPr>
          <w:lang w:val="pt-BR"/>
        </w:rPr>
      </w:pPr>
    </w:p>
    <w:p w14:paraId="463F8F70" w14:textId="4B1545D6" w:rsidR="00FC58C2" w:rsidRPr="00870B1A" w:rsidRDefault="00067E52">
      <w:pPr>
        <w:pStyle w:val="Ttulo2"/>
        <w:rPr>
          <w:lang w:val="pt-BR"/>
        </w:rPr>
      </w:pPr>
      <w:r>
        <w:rPr>
          <w:lang w:val="pt-BR"/>
        </w:rPr>
        <w:t>fases do projeto</w:t>
      </w:r>
    </w:p>
    <w:p w14:paraId="0F6E9BAD" w14:textId="1A585EEF" w:rsidR="00FC58C2" w:rsidRPr="005B6673" w:rsidRDefault="00051C98">
      <w:pPr>
        <w:rPr>
          <w:b/>
          <w:bCs/>
          <w:highlight w:val="yellow"/>
          <w:lang w:val="pt-BR"/>
        </w:rPr>
      </w:pPr>
      <w:r w:rsidRPr="005B6673">
        <w:rPr>
          <w:b/>
          <w:bCs/>
          <w:highlight w:val="yellow"/>
          <w:lang w:val="pt-BR"/>
        </w:rPr>
        <w:t>As fases do projeto estão aderentes a metodologia CRISP-DM</w:t>
      </w:r>
      <w:r w:rsidR="00275379" w:rsidRPr="005B6673">
        <w:rPr>
          <w:b/>
          <w:bCs/>
          <w:highlight w:val="yellow"/>
          <w:lang w:val="pt-BR"/>
        </w:rPr>
        <w:t>:</w:t>
      </w:r>
    </w:p>
    <w:p w14:paraId="0C054273" w14:textId="70B2532D" w:rsidR="00067E52" w:rsidRPr="00346733" w:rsidRDefault="00067E52">
      <w:pPr>
        <w:rPr>
          <w:b/>
          <w:bCs/>
          <w:highlight w:val="yellow"/>
          <w:lang w:val="pt-BR"/>
        </w:rPr>
      </w:pPr>
      <w:r w:rsidRPr="00346733">
        <w:rPr>
          <w:b/>
          <w:bCs/>
          <w:highlight w:val="yellow"/>
          <w:lang w:val="pt-BR"/>
        </w:rPr>
        <w:t>Fase 1 – Entendimento do Negócio</w:t>
      </w:r>
    </w:p>
    <w:p w14:paraId="33023FB1" w14:textId="3C8568C8" w:rsidR="00067E52" w:rsidRPr="00346733" w:rsidRDefault="00067E52">
      <w:pPr>
        <w:rPr>
          <w:highlight w:val="yellow"/>
          <w:lang w:val="pt-BR"/>
        </w:rPr>
      </w:pPr>
      <w:r w:rsidRPr="00346733">
        <w:rPr>
          <w:highlight w:val="yellow"/>
          <w:lang w:val="pt-BR"/>
        </w:rPr>
        <w:t>Xxxxxx</w:t>
      </w:r>
      <w:r w:rsidR="007B01DB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</w:t>
      </w:r>
      <w:r w:rsidR="00525FBD" w:rsidRPr="00346733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</w:t>
      </w:r>
      <w:r w:rsidR="00525FBD" w:rsidRPr="00346733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</w:t>
      </w:r>
      <w:r w:rsidR="007B01DB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 xxxxxxxxxxx</w:t>
      </w:r>
      <w:r w:rsidR="00525FBD" w:rsidRPr="00346733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xxxxxxxxxxxx xxxxxxxxxxxxxxx</w:t>
      </w:r>
    </w:p>
    <w:p w14:paraId="292A72E7" w14:textId="1A8D7877" w:rsidR="00067E52" w:rsidRPr="00346733" w:rsidRDefault="00067E52">
      <w:pPr>
        <w:rPr>
          <w:b/>
          <w:bCs/>
          <w:highlight w:val="yellow"/>
          <w:lang w:val="pt-BR"/>
        </w:rPr>
      </w:pPr>
      <w:r w:rsidRPr="00346733">
        <w:rPr>
          <w:b/>
          <w:bCs/>
          <w:highlight w:val="yellow"/>
          <w:lang w:val="pt-BR"/>
        </w:rPr>
        <w:t>Fase 2 – Engenharia de Dados e Infraestrutura</w:t>
      </w:r>
    </w:p>
    <w:p w14:paraId="721C52E5" w14:textId="70F8F971" w:rsidR="00067E52" w:rsidRPr="00346733" w:rsidRDefault="00067E52">
      <w:pPr>
        <w:rPr>
          <w:highlight w:val="yellow"/>
          <w:lang w:val="pt-BR"/>
        </w:rPr>
      </w:pPr>
      <w:r w:rsidRPr="00346733">
        <w:rPr>
          <w:highlight w:val="yellow"/>
          <w:lang w:val="pt-BR"/>
        </w:rPr>
        <w:t>Xxxxxxxxxx</w:t>
      </w:r>
      <w:r w:rsidR="00525FBD" w:rsidRPr="00346733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xxxxxxxxxxxxx x xxxxxxxxxxxxxx</w:t>
      </w:r>
      <w:r w:rsidR="00525FBD" w:rsidRPr="00346733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</w:t>
      </w:r>
      <w:r w:rsidR="007B01DB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xxxxxxxxxxx  xxxxxxxxxxxxxxxxxx</w:t>
      </w:r>
      <w:r w:rsidR="007B01DB">
        <w:rPr>
          <w:highlight w:val="yellow"/>
          <w:lang w:val="pt-BR"/>
        </w:rPr>
        <w:t>xx</w:t>
      </w:r>
    </w:p>
    <w:p w14:paraId="2443E533" w14:textId="644B3557" w:rsidR="00067E52" w:rsidRPr="00346733" w:rsidRDefault="00067E52" w:rsidP="00067E52">
      <w:pPr>
        <w:rPr>
          <w:b/>
          <w:bCs/>
          <w:highlight w:val="yellow"/>
          <w:lang w:val="pt-BR"/>
        </w:rPr>
      </w:pPr>
      <w:r w:rsidRPr="00346733">
        <w:rPr>
          <w:b/>
          <w:bCs/>
          <w:highlight w:val="yellow"/>
          <w:lang w:val="pt-BR"/>
        </w:rPr>
        <w:t>Fase 3 – Limpeza e Pré-Processamento</w:t>
      </w:r>
    </w:p>
    <w:p w14:paraId="5BBCA4F3" w14:textId="2F39F4F3" w:rsidR="00067E52" w:rsidRPr="00346733" w:rsidRDefault="00067E52" w:rsidP="00067E52">
      <w:pPr>
        <w:rPr>
          <w:highlight w:val="yellow"/>
          <w:lang w:val="pt-BR"/>
        </w:rPr>
      </w:pPr>
      <w:r w:rsidRPr="00346733">
        <w:rPr>
          <w:highlight w:val="yellow"/>
          <w:lang w:val="pt-BR"/>
        </w:rPr>
        <w:t>Xxxxxxxxxxxx</w:t>
      </w:r>
      <w:r w:rsidR="007B01DB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xxxxxxxxxxx x xxxxxxxxxxxxxxxx</w:t>
      </w:r>
      <w:r w:rsidR="007B01DB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xxxxxxxxxxxxxxxx  xxxxxxxxxxxxxxxxxx</w:t>
      </w:r>
      <w:r w:rsidR="007B01DB">
        <w:rPr>
          <w:highlight w:val="yellow"/>
          <w:lang w:val="pt-BR"/>
        </w:rPr>
        <w:t>xx</w:t>
      </w:r>
    </w:p>
    <w:p w14:paraId="31E88C67" w14:textId="4D5FCAD2" w:rsidR="00067E52" w:rsidRPr="00346733" w:rsidRDefault="00067E52" w:rsidP="00067E52">
      <w:pPr>
        <w:rPr>
          <w:b/>
          <w:bCs/>
          <w:highlight w:val="yellow"/>
          <w:lang w:val="pt-BR"/>
        </w:rPr>
      </w:pPr>
      <w:r w:rsidRPr="00346733">
        <w:rPr>
          <w:b/>
          <w:bCs/>
          <w:highlight w:val="yellow"/>
          <w:lang w:val="pt-BR"/>
        </w:rPr>
        <w:t>Fase 4 – Análise Exploratória</w:t>
      </w:r>
    </w:p>
    <w:p w14:paraId="415F1BF7" w14:textId="3B8CD07E" w:rsidR="00067E52" w:rsidRPr="00346733" w:rsidRDefault="00067E52" w:rsidP="00067E52">
      <w:pPr>
        <w:rPr>
          <w:highlight w:val="yellow"/>
          <w:lang w:val="pt-BR"/>
        </w:rPr>
      </w:pPr>
      <w:r w:rsidRPr="00346733">
        <w:rPr>
          <w:highlight w:val="yellow"/>
          <w:lang w:val="pt-BR"/>
        </w:rPr>
        <w:t>Xxxxxxxxxxxxxxxxxxxxxxx x xxxxxxxxxxxxxxxx</w:t>
      </w:r>
      <w:r w:rsidR="007B01DB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xxxxxxxxxxxxxxxx  xxxxxxxxxxxxxxxxxx</w:t>
      </w:r>
      <w:r w:rsidR="007B01DB">
        <w:rPr>
          <w:highlight w:val="yellow"/>
          <w:lang w:val="pt-BR"/>
        </w:rPr>
        <w:t>xxx</w:t>
      </w:r>
    </w:p>
    <w:p w14:paraId="78C0B6AF" w14:textId="5FB52305" w:rsidR="00067E52" w:rsidRPr="00346733" w:rsidRDefault="00067E52" w:rsidP="00067E52">
      <w:pPr>
        <w:rPr>
          <w:b/>
          <w:bCs/>
          <w:highlight w:val="yellow"/>
          <w:lang w:val="pt-BR"/>
        </w:rPr>
      </w:pPr>
      <w:r w:rsidRPr="00346733">
        <w:rPr>
          <w:b/>
          <w:bCs/>
          <w:highlight w:val="yellow"/>
          <w:lang w:val="pt-BR"/>
        </w:rPr>
        <w:t>Fase 5 – Modelagem</w:t>
      </w:r>
    </w:p>
    <w:p w14:paraId="142D3D41" w14:textId="2427585A" w:rsidR="00067E52" w:rsidRPr="00346733" w:rsidRDefault="00067E52" w:rsidP="00067E52">
      <w:pPr>
        <w:rPr>
          <w:highlight w:val="yellow"/>
          <w:lang w:val="pt-BR"/>
        </w:rPr>
      </w:pPr>
      <w:r w:rsidRPr="00346733">
        <w:rPr>
          <w:highlight w:val="yellow"/>
          <w:lang w:val="pt-BR"/>
        </w:rPr>
        <w:t>Xxxxxxxxx</w:t>
      </w:r>
      <w:r w:rsidR="007B01DB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xxxxxxxxxxxxxx x xxxxxxxxxxxxxxx</w:t>
      </w:r>
      <w:r w:rsidR="007B01DB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xxxxxxxxxxxxxxxxx  xxxxxxxxxxxxxxxxxx</w:t>
      </w:r>
      <w:r w:rsidR="007B01DB">
        <w:rPr>
          <w:highlight w:val="yellow"/>
          <w:lang w:val="pt-BR"/>
        </w:rPr>
        <w:t>xx</w:t>
      </w:r>
    </w:p>
    <w:p w14:paraId="2693ACD3" w14:textId="29733737" w:rsidR="00067E52" w:rsidRPr="00346733" w:rsidRDefault="00067E52" w:rsidP="00067E52">
      <w:pPr>
        <w:rPr>
          <w:b/>
          <w:bCs/>
          <w:highlight w:val="yellow"/>
          <w:lang w:val="pt-BR"/>
        </w:rPr>
      </w:pPr>
      <w:r w:rsidRPr="00346733">
        <w:rPr>
          <w:b/>
          <w:bCs/>
          <w:highlight w:val="yellow"/>
          <w:lang w:val="pt-BR"/>
        </w:rPr>
        <w:t xml:space="preserve">Fase 6 – </w:t>
      </w:r>
      <w:r w:rsidR="00064875" w:rsidRPr="00346733">
        <w:rPr>
          <w:b/>
          <w:bCs/>
          <w:highlight w:val="yellow"/>
          <w:lang w:val="pt-BR"/>
        </w:rPr>
        <w:t>Deploy e Apresentação</w:t>
      </w:r>
    </w:p>
    <w:p w14:paraId="0A59D5B3" w14:textId="7574C6F7" w:rsidR="00067E52" w:rsidRPr="00870B1A" w:rsidRDefault="00067E52" w:rsidP="00067E52">
      <w:pPr>
        <w:rPr>
          <w:lang w:val="pt-BR"/>
        </w:rPr>
      </w:pPr>
      <w:r w:rsidRPr="00346733">
        <w:rPr>
          <w:highlight w:val="yellow"/>
          <w:lang w:val="pt-BR"/>
        </w:rPr>
        <w:t>Xxxxxxxxxxx</w:t>
      </w:r>
      <w:r w:rsidR="007B01DB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xxxxxxxxxxxx x xxxxxxxxxxxxxxx</w:t>
      </w:r>
      <w:r w:rsidR="007B01DB">
        <w:rPr>
          <w:highlight w:val="yellow"/>
          <w:lang w:val="pt-BR"/>
        </w:rPr>
        <w:t xml:space="preserve"> </w:t>
      </w:r>
      <w:r w:rsidRPr="00346733">
        <w:rPr>
          <w:highlight w:val="yellow"/>
          <w:lang w:val="pt-BR"/>
        </w:rPr>
        <w:t>xxxxxxxxxxxxxxxxx  xxxxxxxxxxxxxxxx</w:t>
      </w:r>
      <w:r w:rsidRPr="007B01DB">
        <w:rPr>
          <w:highlight w:val="yellow"/>
          <w:lang w:val="pt-BR"/>
        </w:rPr>
        <w:t>xx</w:t>
      </w:r>
      <w:r w:rsidR="007B01DB" w:rsidRPr="007B01DB">
        <w:rPr>
          <w:highlight w:val="yellow"/>
          <w:lang w:val="pt-BR"/>
        </w:rPr>
        <w:t>xx</w:t>
      </w:r>
    </w:p>
    <w:p w14:paraId="775924E0" w14:textId="77777777" w:rsidR="00067E52" w:rsidRPr="00870B1A" w:rsidRDefault="00067E52">
      <w:pPr>
        <w:rPr>
          <w:lang w:val="pt-BR"/>
        </w:rPr>
      </w:pPr>
    </w:p>
    <w:p w14:paraId="2156E31D" w14:textId="70DC2E83" w:rsidR="00FC58C2" w:rsidRPr="00870B1A" w:rsidRDefault="00E37D87">
      <w:pPr>
        <w:pStyle w:val="Ttulo2"/>
        <w:rPr>
          <w:lang w:val="pt-BR"/>
        </w:rPr>
      </w:pPr>
      <w:r>
        <w:rPr>
          <w:lang w:val="pt-BR"/>
        </w:rPr>
        <w:t>cronograma</w:t>
      </w:r>
    </w:p>
    <w:p w14:paraId="36E5DF18" w14:textId="7FF1AA89" w:rsidR="00FC58C2" w:rsidRDefault="00E37D87">
      <w:pPr>
        <w:rPr>
          <w:lang w:val="pt-BR"/>
        </w:rPr>
      </w:pPr>
      <w:r>
        <w:rPr>
          <w:lang w:val="pt-BR"/>
        </w:rPr>
        <w:t xml:space="preserve">Vide arquivo </w:t>
      </w:r>
      <w:r w:rsidRPr="00E4074B">
        <w:rPr>
          <w:i/>
          <w:iCs/>
          <w:lang w:val="pt-BR"/>
        </w:rPr>
        <w:t>Cronograma do Projeto de Prevenção de Diabetes.xlsx</w:t>
      </w:r>
    </w:p>
    <w:p w14:paraId="75284EFD" w14:textId="77777777" w:rsidR="00893A4E" w:rsidRPr="00870B1A" w:rsidRDefault="00893A4E">
      <w:pPr>
        <w:rPr>
          <w:lang w:val="pt-BR"/>
        </w:rPr>
      </w:pPr>
    </w:p>
    <w:p w14:paraId="2BAC7E40" w14:textId="4F1DB81D" w:rsidR="00FC58C2" w:rsidRPr="00870B1A" w:rsidRDefault="005B4B11">
      <w:pPr>
        <w:pStyle w:val="Ttulo2"/>
        <w:rPr>
          <w:lang w:val="pt-BR"/>
        </w:rPr>
      </w:pPr>
      <w:r>
        <w:rPr>
          <w:lang w:val="pt-BR"/>
        </w:rPr>
        <w:t>ARQUITETURA</w:t>
      </w:r>
    </w:p>
    <w:p w14:paraId="1374319F" w14:textId="45307F02" w:rsidR="00FC58C2" w:rsidRPr="00870B1A" w:rsidRDefault="00937DE7">
      <w:pPr>
        <w:pStyle w:val="Ttulo3"/>
        <w:rPr>
          <w:lang w:val="pt-BR"/>
        </w:rPr>
      </w:pPr>
      <w:r>
        <w:rPr>
          <w:lang w:val="pt-BR"/>
        </w:rPr>
        <w:t>FERRAMENTAS</w:t>
      </w:r>
    </w:p>
    <w:p w14:paraId="6BA06877" w14:textId="28FDA955" w:rsidR="00FC58C2" w:rsidRDefault="00C73732" w:rsidP="00B37F90">
      <w:pPr>
        <w:jc w:val="both"/>
        <w:rPr>
          <w:lang w:val="pt-BR"/>
        </w:rPr>
      </w:pPr>
      <w:r>
        <w:rPr>
          <w:lang w:val="pt-BR"/>
        </w:rPr>
        <w:t>Serão utilizadas as seguintes ferramentas:</w:t>
      </w:r>
    </w:p>
    <w:p w14:paraId="2655E2D8" w14:textId="72CDF240" w:rsidR="00C73732" w:rsidRPr="00C73732" w:rsidRDefault="00C73732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C73732">
        <w:rPr>
          <w:lang w:val="pt-BR"/>
        </w:rPr>
        <w:t>Python (Jupyter Notebook)</w:t>
      </w:r>
    </w:p>
    <w:p w14:paraId="61D379F5" w14:textId="24B5E8F3" w:rsidR="00C73732" w:rsidRDefault="00C73732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C73732">
        <w:rPr>
          <w:lang w:val="pt-BR"/>
        </w:rPr>
        <w:t>Word, Excel e Power Point</w:t>
      </w:r>
    </w:p>
    <w:p w14:paraId="71B678A2" w14:textId="368117F8" w:rsidR="00C73732" w:rsidRDefault="002E3E4E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GitHub Web e GitHub Desktop</w:t>
      </w:r>
    </w:p>
    <w:p w14:paraId="11814EFA" w14:textId="01CB8F5F" w:rsidR="002E3E4E" w:rsidRDefault="002E3E4E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Airflow</w:t>
      </w:r>
    </w:p>
    <w:p w14:paraId="7947F09F" w14:textId="269D87D2" w:rsidR="002E3E4E" w:rsidRDefault="002E3E4E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Azure Cloud</w:t>
      </w:r>
    </w:p>
    <w:p w14:paraId="04704741" w14:textId="1F83C292" w:rsidR="002E3E4E" w:rsidRDefault="002E3E4E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Docker</w:t>
      </w:r>
    </w:p>
    <w:p w14:paraId="1CCC1137" w14:textId="19B9DD79" w:rsidR="002E3E4E" w:rsidRDefault="002E3E4E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MySQL</w:t>
      </w:r>
    </w:p>
    <w:p w14:paraId="0A722D32" w14:textId="14A2C55B" w:rsidR="00000359" w:rsidRDefault="00000359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Data Lake</w:t>
      </w:r>
    </w:p>
    <w:p w14:paraId="7613817F" w14:textId="1FFCE5C7" w:rsidR="002E3E4E" w:rsidRPr="00963A2C" w:rsidRDefault="002E3E4E" w:rsidP="00C73732">
      <w:pPr>
        <w:pStyle w:val="PargrafodaLista"/>
        <w:numPr>
          <w:ilvl w:val="0"/>
          <w:numId w:val="22"/>
        </w:numPr>
        <w:jc w:val="both"/>
        <w:rPr>
          <w:highlight w:val="yellow"/>
          <w:lang w:val="pt-BR"/>
        </w:rPr>
      </w:pPr>
      <w:r w:rsidRPr="00963A2C">
        <w:rPr>
          <w:highlight w:val="yellow"/>
          <w:lang w:val="pt-BR"/>
        </w:rPr>
        <w:t>Xxxxxxxxxxx</w:t>
      </w:r>
    </w:p>
    <w:p w14:paraId="4407C468" w14:textId="422E50FD" w:rsidR="002E3E4E" w:rsidRPr="00963A2C" w:rsidRDefault="002E3E4E" w:rsidP="00C73732">
      <w:pPr>
        <w:pStyle w:val="PargrafodaLista"/>
        <w:numPr>
          <w:ilvl w:val="0"/>
          <w:numId w:val="22"/>
        </w:numPr>
        <w:jc w:val="both"/>
        <w:rPr>
          <w:highlight w:val="yellow"/>
          <w:lang w:val="pt-BR"/>
        </w:rPr>
      </w:pPr>
      <w:r w:rsidRPr="00963A2C">
        <w:rPr>
          <w:highlight w:val="yellow"/>
          <w:lang w:val="pt-BR"/>
        </w:rPr>
        <w:t>Xxxxxxxxxxx</w:t>
      </w:r>
    </w:p>
    <w:p w14:paraId="67F13682" w14:textId="3EB57C24" w:rsidR="002E3E4E" w:rsidRPr="00963A2C" w:rsidRDefault="002E3E4E" w:rsidP="00C73732">
      <w:pPr>
        <w:pStyle w:val="PargrafodaLista"/>
        <w:numPr>
          <w:ilvl w:val="0"/>
          <w:numId w:val="22"/>
        </w:numPr>
        <w:jc w:val="both"/>
        <w:rPr>
          <w:highlight w:val="yellow"/>
          <w:lang w:val="pt-BR"/>
        </w:rPr>
      </w:pPr>
      <w:r w:rsidRPr="00963A2C">
        <w:rPr>
          <w:highlight w:val="yellow"/>
          <w:lang w:val="pt-BR"/>
        </w:rPr>
        <w:t>Xxxxxxxxxxx</w:t>
      </w:r>
    </w:p>
    <w:p w14:paraId="47A10E7C" w14:textId="536851F6" w:rsidR="00C73732" w:rsidRDefault="00C73732" w:rsidP="002E3E4E">
      <w:pPr>
        <w:ind w:left="0"/>
        <w:jc w:val="both"/>
        <w:rPr>
          <w:lang w:val="pt-BR"/>
        </w:rPr>
      </w:pPr>
    </w:p>
    <w:p w14:paraId="03D496EB" w14:textId="435E42EE" w:rsidR="00FC58C2" w:rsidRPr="00346733" w:rsidRDefault="00937DE7">
      <w:pPr>
        <w:pStyle w:val="Ttulo3"/>
        <w:rPr>
          <w:lang w:val="pt-BR"/>
        </w:rPr>
      </w:pPr>
      <w:r w:rsidRPr="00346733">
        <w:rPr>
          <w:lang w:val="pt-BR"/>
        </w:rPr>
        <w:t>DADOS</w:t>
      </w:r>
    </w:p>
    <w:p w14:paraId="0DAE6840" w14:textId="5B7F2D71" w:rsidR="00FC58C2" w:rsidRPr="00EE0B96" w:rsidRDefault="00EE0B96" w:rsidP="00696F23">
      <w:pPr>
        <w:ind w:left="720"/>
        <w:rPr>
          <w:b/>
          <w:bCs/>
          <w:lang w:val="pt-BR"/>
        </w:rPr>
      </w:pPr>
      <w:r w:rsidRPr="00EE0B96">
        <w:rPr>
          <w:b/>
          <w:bCs/>
          <w:lang w:val="pt-BR"/>
        </w:rPr>
        <w:t xml:space="preserve">DADOS DE </w:t>
      </w:r>
      <w:r w:rsidR="00E47FC3" w:rsidRPr="00EE0B96">
        <w:rPr>
          <w:b/>
          <w:bCs/>
          <w:lang w:val="pt-BR"/>
        </w:rPr>
        <w:t>ENTRADA:</w:t>
      </w:r>
    </w:p>
    <w:p w14:paraId="18F1F43D" w14:textId="5EF7728E" w:rsidR="00E47FC3" w:rsidRPr="00AB53FC" w:rsidRDefault="00E47FC3" w:rsidP="005E45D7">
      <w:pPr>
        <w:pStyle w:val="PargrafodaLista"/>
        <w:numPr>
          <w:ilvl w:val="0"/>
          <w:numId w:val="21"/>
        </w:numPr>
        <w:rPr>
          <w:highlight w:val="yellow"/>
          <w:lang w:val="pt-BR"/>
        </w:rPr>
      </w:pPr>
      <w:r w:rsidRPr="00AB53FC">
        <w:rPr>
          <w:highlight w:val="yellow"/>
          <w:lang w:val="pt-BR"/>
        </w:rPr>
        <w:t>XXXXXXXXX</w:t>
      </w:r>
    </w:p>
    <w:p w14:paraId="55F299F6" w14:textId="01D1D724" w:rsidR="00E47FC3" w:rsidRPr="00AB53FC" w:rsidRDefault="00E47FC3" w:rsidP="005E45D7">
      <w:pPr>
        <w:pStyle w:val="PargrafodaLista"/>
        <w:numPr>
          <w:ilvl w:val="0"/>
          <w:numId w:val="21"/>
        </w:numPr>
        <w:rPr>
          <w:highlight w:val="yellow"/>
          <w:lang w:val="pt-BR"/>
        </w:rPr>
      </w:pPr>
      <w:r w:rsidRPr="00AB53FC">
        <w:rPr>
          <w:highlight w:val="yellow"/>
          <w:lang w:val="pt-BR"/>
        </w:rPr>
        <w:t>XXXXXXXXX</w:t>
      </w:r>
    </w:p>
    <w:p w14:paraId="6A3725D8" w14:textId="5EF87B3C" w:rsidR="00E47FC3" w:rsidRPr="00AB53FC" w:rsidRDefault="00E47FC3" w:rsidP="005E45D7">
      <w:pPr>
        <w:pStyle w:val="PargrafodaLista"/>
        <w:numPr>
          <w:ilvl w:val="0"/>
          <w:numId w:val="21"/>
        </w:numPr>
        <w:rPr>
          <w:highlight w:val="yellow"/>
          <w:lang w:val="pt-BR"/>
        </w:rPr>
      </w:pPr>
      <w:r w:rsidRPr="00AB53FC">
        <w:rPr>
          <w:highlight w:val="yellow"/>
          <w:lang w:val="pt-BR"/>
        </w:rPr>
        <w:t>XXXXXXXXX</w:t>
      </w:r>
    </w:p>
    <w:p w14:paraId="438390C1" w14:textId="603BCC17" w:rsidR="00E47FC3" w:rsidRPr="00EE0B96" w:rsidRDefault="00E47FC3" w:rsidP="00696F23">
      <w:pPr>
        <w:ind w:left="720"/>
        <w:rPr>
          <w:b/>
          <w:bCs/>
          <w:lang w:val="pt-BR"/>
        </w:rPr>
      </w:pPr>
      <w:r w:rsidRPr="00EE0B96">
        <w:rPr>
          <w:b/>
          <w:bCs/>
          <w:lang w:val="pt-BR"/>
        </w:rPr>
        <w:t>DADOS TRANSFORMADOS:</w:t>
      </w:r>
    </w:p>
    <w:p w14:paraId="1D04BECE" w14:textId="77777777" w:rsidR="00696F23" w:rsidRPr="00AB53FC" w:rsidRDefault="00EE0B96" w:rsidP="00E47FC3">
      <w:pPr>
        <w:pStyle w:val="PargrafodaLista"/>
        <w:numPr>
          <w:ilvl w:val="0"/>
          <w:numId w:val="21"/>
        </w:numPr>
        <w:rPr>
          <w:highlight w:val="yellow"/>
          <w:lang w:val="pt-BR"/>
        </w:rPr>
      </w:pPr>
      <w:r w:rsidRPr="00AB53FC">
        <w:rPr>
          <w:highlight w:val="yellow"/>
          <w:lang w:val="pt-BR"/>
        </w:rPr>
        <w:t>X</w:t>
      </w:r>
      <w:r w:rsidR="00E47FC3" w:rsidRPr="00AB53FC">
        <w:rPr>
          <w:highlight w:val="yellow"/>
          <w:lang w:val="pt-BR"/>
        </w:rPr>
        <w:t>xxxxxxxxx</w:t>
      </w:r>
      <w:r w:rsidRPr="00AB53FC">
        <w:rPr>
          <w:highlight w:val="yellow"/>
          <w:lang w:val="pt-BR"/>
        </w:rPr>
        <w:t xml:space="preserve"> </w:t>
      </w:r>
      <w:r w:rsidR="00E47FC3" w:rsidRPr="00AB53FC">
        <w:rPr>
          <w:highlight w:val="yellow"/>
          <w:lang w:val="pt-BR"/>
        </w:rPr>
        <w:t>xxxxxxx</w:t>
      </w:r>
    </w:p>
    <w:p w14:paraId="7111845D" w14:textId="26E60228" w:rsidR="00E47FC3" w:rsidRPr="00AB53FC" w:rsidRDefault="00696F23" w:rsidP="00E47FC3">
      <w:pPr>
        <w:pStyle w:val="PargrafodaLista"/>
        <w:numPr>
          <w:ilvl w:val="0"/>
          <w:numId w:val="21"/>
        </w:numPr>
        <w:rPr>
          <w:highlight w:val="yellow"/>
          <w:lang w:val="pt-BR"/>
        </w:rPr>
      </w:pPr>
      <w:r w:rsidRPr="00AB53FC">
        <w:rPr>
          <w:highlight w:val="yellow"/>
          <w:lang w:val="pt-BR"/>
        </w:rPr>
        <w:t>X</w:t>
      </w:r>
      <w:r w:rsidR="00E47FC3" w:rsidRPr="00AB53FC">
        <w:rPr>
          <w:highlight w:val="yellow"/>
          <w:lang w:val="pt-BR"/>
        </w:rPr>
        <w:t>xxxxxx</w:t>
      </w:r>
      <w:r w:rsidR="00EE0B96" w:rsidRPr="00AB53FC">
        <w:rPr>
          <w:highlight w:val="yellow"/>
          <w:lang w:val="pt-BR"/>
        </w:rPr>
        <w:t xml:space="preserve"> </w:t>
      </w:r>
      <w:r w:rsidR="00E47FC3" w:rsidRPr="00AB53FC">
        <w:rPr>
          <w:highlight w:val="yellow"/>
          <w:lang w:val="pt-BR"/>
        </w:rPr>
        <w:t>xxxxxxxxx</w:t>
      </w:r>
      <w:r w:rsidRPr="00AB53FC">
        <w:rPr>
          <w:highlight w:val="yellow"/>
          <w:lang w:val="pt-BR"/>
        </w:rPr>
        <w:t>x</w:t>
      </w:r>
    </w:p>
    <w:p w14:paraId="5061CFC3" w14:textId="77777777" w:rsidR="00696F23" w:rsidRPr="00AB53FC" w:rsidRDefault="00696F23" w:rsidP="00696F23">
      <w:pPr>
        <w:pStyle w:val="PargrafodaLista"/>
        <w:numPr>
          <w:ilvl w:val="0"/>
          <w:numId w:val="21"/>
        </w:numPr>
        <w:rPr>
          <w:highlight w:val="yellow"/>
          <w:lang w:val="pt-BR"/>
        </w:rPr>
      </w:pPr>
      <w:r w:rsidRPr="00AB53FC">
        <w:rPr>
          <w:highlight w:val="yellow"/>
          <w:lang w:val="pt-BR"/>
        </w:rPr>
        <w:t>Xxxxxxx xxxxxxxxxx</w:t>
      </w:r>
    </w:p>
    <w:p w14:paraId="2679F730" w14:textId="304AA526" w:rsidR="00696F23" w:rsidRDefault="00696F23" w:rsidP="00C9055A">
      <w:pPr>
        <w:rPr>
          <w:lang w:val="pt-BR"/>
        </w:rPr>
      </w:pPr>
    </w:p>
    <w:p w14:paraId="3AAE5FDF" w14:textId="55462EFC" w:rsidR="00C9055A" w:rsidRPr="00C9055A" w:rsidRDefault="00C9055A" w:rsidP="00C9055A">
      <w:pPr>
        <w:rPr>
          <w:lang w:val="pt-BR"/>
        </w:rPr>
      </w:pPr>
      <w:r>
        <w:rPr>
          <w:lang w:val="pt-BR"/>
        </w:rPr>
        <w:t>Os dados serão carregados de arquivos .csv para a núvem azure no banco de dados MySQL.</w:t>
      </w:r>
    </w:p>
    <w:p w14:paraId="7CAEC3D4" w14:textId="579BA056" w:rsidR="00937DE7" w:rsidRDefault="00937DE7">
      <w:pPr>
        <w:rPr>
          <w:lang w:val="pt-BR"/>
        </w:rPr>
      </w:pPr>
    </w:p>
    <w:p w14:paraId="273D2E31" w14:textId="0F744D0E" w:rsidR="00FC58C2" w:rsidRDefault="00F00D0D" w:rsidP="007D770B">
      <w:pPr>
        <w:pStyle w:val="Ttulo2"/>
        <w:rPr>
          <w:lang w:val="pt-BR"/>
        </w:rPr>
      </w:pPr>
      <w:r>
        <w:rPr>
          <w:lang w:val="pt-BR"/>
        </w:rPr>
        <w:t>COMUNICAÇÃO</w:t>
      </w:r>
    </w:p>
    <w:p w14:paraId="7D1AEF3A" w14:textId="3EB2AFCF" w:rsidR="00F00D0D" w:rsidRDefault="00F00D0D" w:rsidP="00F00D0D">
      <w:pPr>
        <w:rPr>
          <w:lang w:val="pt-BR"/>
        </w:rPr>
      </w:pPr>
      <w:r>
        <w:rPr>
          <w:lang w:val="pt-BR"/>
        </w:rPr>
        <w:t>Foram definidos 2 canais de comunicação:</w:t>
      </w:r>
    </w:p>
    <w:p w14:paraId="680F6287" w14:textId="297FE6D4" w:rsidR="00F00D0D" w:rsidRDefault="00F00D0D" w:rsidP="00F00D0D">
      <w:pPr>
        <w:rPr>
          <w:lang w:val="pt-BR"/>
        </w:rPr>
      </w:pPr>
      <w:r>
        <w:rPr>
          <w:lang w:val="pt-BR"/>
        </w:rPr>
        <w:t>Canal1 – Via WhatsApp (troca de mensagens diárias)</w:t>
      </w:r>
    </w:p>
    <w:p w14:paraId="78DBEAA1" w14:textId="2AC717E0" w:rsidR="00F00D0D" w:rsidRDefault="00F00D0D" w:rsidP="00F00D0D">
      <w:pPr>
        <w:rPr>
          <w:lang w:val="pt-BR"/>
        </w:rPr>
      </w:pPr>
      <w:r>
        <w:rPr>
          <w:lang w:val="pt-BR"/>
        </w:rPr>
        <w:t>Canal2 – Sprints Semanais</w:t>
      </w:r>
    </w:p>
    <w:p w14:paraId="32EBC371" w14:textId="71033A85" w:rsidR="00F00D0D" w:rsidRPr="00F00D0D" w:rsidRDefault="00F00D0D" w:rsidP="00F00D0D">
      <w:pPr>
        <w:pStyle w:val="PargrafodaLista"/>
        <w:numPr>
          <w:ilvl w:val="0"/>
          <w:numId w:val="14"/>
        </w:numPr>
        <w:rPr>
          <w:lang w:val="pt-BR"/>
        </w:rPr>
      </w:pPr>
      <w:r w:rsidRPr="00F00D0D">
        <w:rPr>
          <w:lang w:val="pt-BR"/>
        </w:rPr>
        <w:t>Planning</w:t>
      </w:r>
      <w:r w:rsidR="00397484">
        <w:rPr>
          <w:lang w:val="pt-BR"/>
        </w:rPr>
        <w:t xml:space="preserve"> (todas as segundas-feiras)</w:t>
      </w:r>
    </w:p>
    <w:p w14:paraId="535134FA" w14:textId="63666840" w:rsidR="00F00D0D" w:rsidRDefault="00F00D0D" w:rsidP="00F00D0D">
      <w:pPr>
        <w:pStyle w:val="PargrafodaLista"/>
        <w:numPr>
          <w:ilvl w:val="0"/>
          <w:numId w:val="14"/>
        </w:numPr>
        <w:rPr>
          <w:lang w:val="pt-BR"/>
        </w:rPr>
      </w:pPr>
      <w:r w:rsidRPr="00F00D0D">
        <w:rPr>
          <w:lang w:val="pt-BR"/>
        </w:rPr>
        <w:t>Review</w:t>
      </w:r>
      <w:r w:rsidR="00397484">
        <w:rPr>
          <w:lang w:val="pt-BR"/>
        </w:rPr>
        <w:t xml:space="preserve"> (todas as sextas-feiras)</w:t>
      </w:r>
    </w:p>
    <w:sectPr w:rsidR="00F00D0D" w:rsidSect="009A1E2B">
      <w:headerReference w:type="default" r:id="rId9"/>
      <w:footerReference w:type="default" r:id="rId10"/>
      <w:headerReference w:type="first" r:id="rId11"/>
      <w:pgSz w:w="11906" w:h="16838" w:code="9"/>
      <w:pgMar w:top="1440" w:right="1274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D6A3" w14:textId="77777777" w:rsidR="0050201D" w:rsidRDefault="0050201D">
      <w:r>
        <w:separator/>
      </w:r>
    </w:p>
    <w:p w14:paraId="62DC21D3" w14:textId="77777777" w:rsidR="0050201D" w:rsidRDefault="0050201D"/>
  </w:endnote>
  <w:endnote w:type="continuationSeparator" w:id="0">
    <w:p w14:paraId="5960B0E1" w14:textId="77777777" w:rsidR="0050201D" w:rsidRDefault="0050201D">
      <w:r>
        <w:continuationSeparator/>
      </w:r>
    </w:p>
    <w:p w14:paraId="6D6E92BC" w14:textId="77777777" w:rsidR="0050201D" w:rsidRDefault="005020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ela de rodapé com data, título do documento e número da página"/>
    </w:tblPr>
    <w:tblGrid>
      <w:gridCol w:w="1379"/>
      <w:gridCol w:w="6434"/>
      <w:gridCol w:w="1379"/>
    </w:tblGrid>
    <w:tr w:rsidR="00FC58C2" w14:paraId="0838AB37" w14:textId="77777777" w:rsidTr="00273133">
      <w:tc>
        <w:tcPr>
          <w:tcW w:w="750" w:type="pct"/>
        </w:tcPr>
        <w:p w14:paraId="15F61FD8" w14:textId="5BCAB4B9" w:rsidR="00FC58C2" w:rsidRDefault="0050201D" w:rsidP="00547E56">
          <w:pPr>
            <w:pStyle w:val="Rodap"/>
          </w:pPr>
          <w:sdt>
            <w:sdtPr>
              <w:alias w:val="Data:"/>
              <w:tag w:val="Data:"/>
              <w:id w:val="-581765881"/>
              <w:placeholder>
                <w:docPart w:val="148AA3715BDD40828C3635141F3D2A8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F90E8A">
                <w:t>MAR/2022</w:t>
              </w:r>
            </w:sdtContent>
          </w:sdt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placeholder>
              <w:docPart w:val="DF8E9C17E4CE467EACCA49CFA597463A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E3054B9" w14:textId="2C1CD201" w:rsidR="00FC58C2" w:rsidRDefault="00273133" w:rsidP="00547E56">
              <w:pPr>
                <w:pStyle w:val="Rodap"/>
                <w:jc w:val="center"/>
              </w:pPr>
              <w:r>
                <w:t>PLANO DE PROJETO</w:t>
              </w:r>
            </w:p>
          </w:sdtContent>
        </w:sdt>
      </w:tc>
      <w:tc>
        <w:tcPr>
          <w:tcW w:w="750" w:type="pct"/>
        </w:tcPr>
        <w:p w14:paraId="3F2EF9F9" w14:textId="77777777" w:rsidR="00FC58C2" w:rsidRDefault="004F0E9B" w:rsidP="00547E56">
          <w:pPr>
            <w:pStyle w:val="Rodap"/>
            <w:jc w:val="right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7F4B9C">
            <w:rPr>
              <w:noProof/>
              <w:lang w:val="pt-BR" w:bidi="pt-BR"/>
            </w:rPr>
            <w:t>4</w:t>
          </w:r>
          <w:r>
            <w:rPr>
              <w:noProof/>
              <w:lang w:val="pt-BR" w:bidi="pt-BR"/>
            </w:rPr>
            <w:fldChar w:fldCharType="end"/>
          </w:r>
        </w:p>
      </w:tc>
    </w:tr>
  </w:tbl>
  <w:p w14:paraId="010D03B9" w14:textId="77777777" w:rsidR="00FC58C2" w:rsidRDefault="00FC58C2">
    <w:pPr>
      <w:pStyle w:val="Rodap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C56A" w14:textId="77777777" w:rsidR="0050201D" w:rsidRDefault="0050201D">
      <w:r>
        <w:separator/>
      </w:r>
    </w:p>
    <w:p w14:paraId="414B4375" w14:textId="77777777" w:rsidR="0050201D" w:rsidRDefault="0050201D"/>
  </w:footnote>
  <w:footnote w:type="continuationSeparator" w:id="0">
    <w:p w14:paraId="4827632F" w14:textId="77777777" w:rsidR="0050201D" w:rsidRDefault="0050201D">
      <w:r>
        <w:continuationSeparator/>
      </w:r>
    </w:p>
    <w:p w14:paraId="2A14EBA6" w14:textId="77777777" w:rsidR="0050201D" w:rsidRDefault="005020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Ind w:w="72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3"/>
      <w:gridCol w:w="5528"/>
      <w:gridCol w:w="1933"/>
    </w:tblGrid>
    <w:tr w:rsidR="00BD1503" w14:paraId="721F70F9" w14:textId="77777777" w:rsidTr="00BD1503">
      <w:tc>
        <w:tcPr>
          <w:tcW w:w="1483" w:type="dxa"/>
          <w:vAlign w:val="center"/>
        </w:tcPr>
        <w:p w14:paraId="1EB43020" w14:textId="77777777" w:rsidR="00BD1503" w:rsidRDefault="00BD1503" w:rsidP="00BD1503">
          <w:pPr>
            <w:pStyle w:val="Cabealho"/>
            <w:ind w:left="0"/>
            <w:jc w:val="center"/>
          </w:pPr>
        </w:p>
      </w:tc>
      <w:tc>
        <w:tcPr>
          <w:tcW w:w="5528" w:type="dxa"/>
          <w:vAlign w:val="center"/>
        </w:tcPr>
        <w:p w14:paraId="043DD0A0" w14:textId="77777777" w:rsidR="00BD1503" w:rsidRDefault="00BD1503" w:rsidP="00BD1503">
          <w:pPr>
            <w:pStyle w:val="Cabealho"/>
            <w:ind w:left="0"/>
            <w:jc w:val="center"/>
            <w:rPr>
              <w:b/>
              <w:bCs/>
              <w:sz w:val="28"/>
              <w:szCs w:val="28"/>
            </w:rPr>
          </w:pPr>
          <w:r w:rsidRPr="00BD1503">
            <w:rPr>
              <w:b/>
              <w:bCs/>
              <w:sz w:val="28"/>
              <w:szCs w:val="28"/>
            </w:rPr>
            <w:t>PLANO DE PROJETO</w:t>
          </w:r>
        </w:p>
        <w:p w14:paraId="01A6F001" w14:textId="72F2DF3D" w:rsidR="00BD1503" w:rsidRPr="00BD1503" w:rsidRDefault="00BD1503" w:rsidP="00BD1503">
          <w:pPr>
            <w:pStyle w:val="Cabealho"/>
            <w:ind w:left="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PREVENÇÃO DE DIABETES</w:t>
          </w:r>
        </w:p>
      </w:tc>
      <w:tc>
        <w:tcPr>
          <w:tcW w:w="1933" w:type="dxa"/>
          <w:vAlign w:val="center"/>
        </w:tcPr>
        <w:p w14:paraId="55589D61" w14:textId="77777777" w:rsidR="00BD1503" w:rsidRDefault="00BD1503" w:rsidP="00BD1503">
          <w:pPr>
            <w:pStyle w:val="Cabealho"/>
            <w:ind w:left="0"/>
            <w:jc w:val="center"/>
          </w:pPr>
        </w:p>
        <w:p w14:paraId="1A5B7CF6" w14:textId="77777777" w:rsidR="00BD1503" w:rsidRDefault="00BD1503" w:rsidP="00BD1503">
          <w:pPr>
            <w:pStyle w:val="Cabealho"/>
            <w:ind w:left="0"/>
            <w:jc w:val="center"/>
          </w:pPr>
        </w:p>
        <w:p w14:paraId="18B53338" w14:textId="77777777" w:rsidR="00BD1503" w:rsidRDefault="00BD1503" w:rsidP="00BD1503">
          <w:pPr>
            <w:pStyle w:val="Cabealho"/>
            <w:ind w:left="0"/>
            <w:jc w:val="center"/>
          </w:pPr>
        </w:p>
        <w:p w14:paraId="7C520890" w14:textId="42D5A203" w:rsidR="00BD1503" w:rsidRDefault="00BD1503" w:rsidP="00BD1503">
          <w:pPr>
            <w:pStyle w:val="Cabealho"/>
            <w:ind w:left="0"/>
            <w:jc w:val="center"/>
          </w:pPr>
        </w:p>
      </w:tc>
    </w:tr>
  </w:tbl>
  <w:p w14:paraId="05C8A6F5" w14:textId="77777777" w:rsidR="00BD1503" w:rsidRDefault="00BD15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8854" w14:textId="77777777" w:rsidR="00A94C93" w:rsidRDefault="00A638EC">
    <w:pPr>
      <w:pStyle w:val="Cabealho"/>
    </w:pPr>
    <w:r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903346" wp14:editId="290BBEF3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tâ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tâ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348B604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">
              <v:rect id="Retâ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tâ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42C81"/>
    <w:multiLevelType w:val="hybridMultilevel"/>
    <w:tmpl w:val="F912E95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0B1855C6"/>
    <w:multiLevelType w:val="hybridMultilevel"/>
    <w:tmpl w:val="8D8806E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1ADE71E7"/>
    <w:multiLevelType w:val="hybridMultilevel"/>
    <w:tmpl w:val="D1A42EB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525363C"/>
    <w:multiLevelType w:val="hybridMultilevel"/>
    <w:tmpl w:val="B0FC67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450D7"/>
    <w:multiLevelType w:val="hybridMultilevel"/>
    <w:tmpl w:val="28E2C932"/>
    <w:lvl w:ilvl="0" w:tplc="0416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 w15:restartNumberingAfterBreak="0">
    <w:nsid w:val="4D993888"/>
    <w:multiLevelType w:val="hybridMultilevel"/>
    <w:tmpl w:val="E0525368"/>
    <w:lvl w:ilvl="0" w:tplc="0EB45C24">
      <w:start w:val="1"/>
      <w:numFmt w:val="bullet"/>
      <w:pStyle w:val="Commarcadores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1A61B9B"/>
    <w:multiLevelType w:val="hybridMultilevel"/>
    <w:tmpl w:val="44E6AE4A"/>
    <w:lvl w:ilvl="0" w:tplc="AFF4C8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6DCA2BE6"/>
    <w:multiLevelType w:val="hybridMultilevel"/>
    <w:tmpl w:val="9F40CA36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5463D65"/>
    <w:multiLevelType w:val="hybridMultilevel"/>
    <w:tmpl w:val="100027F2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7D9B7915"/>
    <w:multiLevelType w:val="hybridMultilevel"/>
    <w:tmpl w:val="F4D2CFAE"/>
    <w:lvl w:ilvl="0" w:tplc="04160001">
      <w:start w:val="1"/>
      <w:numFmt w:val="bullet"/>
      <w:lvlText w:val=""/>
      <w:lvlJc w:val="left"/>
      <w:pPr>
        <w:ind w:left="-2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9"/>
  </w:num>
  <w:num w:numId="16">
    <w:abstractNumId w:val="18"/>
  </w:num>
  <w:num w:numId="17">
    <w:abstractNumId w:val="17"/>
  </w:num>
  <w:num w:numId="18">
    <w:abstractNumId w:val="15"/>
  </w:num>
  <w:num w:numId="19">
    <w:abstractNumId w:val="11"/>
  </w:num>
  <w:num w:numId="20">
    <w:abstractNumId w:val="20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C5"/>
    <w:rsid w:val="00000359"/>
    <w:rsid w:val="00033791"/>
    <w:rsid w:val="00051C98"/>
    <w:rsid w:val="00064875"/>
    <w:rsid w:val="00067E52"/>
    <w:rsid w:val="000874C5"/>
    <w:rsid w:val="000C1EF1"/>
    <w:rsid w:val="00106544"/>
    <w:rsid w:val="00113B50"/>
    <w:rsid w:val="00124739"/>
    <w:rsid w:val="001912B2"/>
    <w:rsid w:val="00193DCE"/>
    <w:rsid w:val="001E0D3F"/>
    <w:rsid w:val="00223780"/>
    <w:rsid w:val="00273133"/>
    <w:rsid w:val="00275379"/>
    <w:rsid w:val="00290347"/>
    <w:rsid w:val="002A0044"/>
    <w:rsid w:val="002E3E4E"/>
    <w:rsid w:val="00317C95"/>
    <w:rsid w:val="003232C4"/>
    <w:rsid w:val="00346733"/>
    <w:rsid w:val="00397484"/>
    <w:rsid w:val="003A445F"/>
    <w:rsid w:val="003A4FE1"/>
    <w:rsid w:val="003C0801"/>
    <w:rsid w:val="003F66FA"/>
    <w:rsid w:val="00400598"/>
    <w:rsid w:val="004224CB"/>
    <w:rsid w:val="004313A2"/>
    <w:rsid w:val="00474746"/>
    <w:rsid w:val="004A1F38"/>
    <w:rsid w:val="004B42CB"/>
    <w:rsid w:val="004C1357"/>
    <w:rsid w:val="004D5282"/>
    <w:rsid w:val="004E736D"/>
    <w:rsid w:val="004F0E9B"/>
    <w:rsid w:val="0050201D"/>
    <w:rsid w:val="00525FBD"/>
    <w:rsid w:val="005419BB"/>
    <w:rsid w:val="00547E56"/>
    <w:rsid w:val="00572BFD"/>
    <w:rsid w:val="005974FE"/>
    <w:rsid w:val="005A54FA"/>
    <w:rsid w:val="005B2EAF"/>
    <w:rsid w:val="005B3755"/>
    <w:rsid w:val="005B4B11"/>
    <w:rsid w:val="005B6673"/>
    <w:rsid w:val="005E45D7"/>
    <w:rsid w:val="006055AC"/>
    <w:rsid w:val="0066135B"/>
    <w:rsid w:val="006734E1"/>
    <w:rsid w:val="00696F23"/>
    <w:rsid w:val="006E67C4"/>
    <w:rsid w:val="006F2718"/>
    <w:rsid w:val="00745FD3"/>
    <w:rsid w:val="007B01DB"/>
    <w:rsid w:val="007C4590"/>
    <w:rsid w:val="007D770B"/>
    <w:rsid w:val="007E516C"/>
    <w:rsid w:val="007F39DF"/>
    <w:rsid w:val="007F4B9C"/>
    <w:rsid w:val="007F6D58"/>
    <w:rsid w:val="008400AB"/>
    <w:rsid w:val="00870B1A"/>
    <w:rsid w:val="00893A4E"/>
    <w:rsid w:val="008C1F58"/>
    <w:rsid w:val="0090428B"/>
    <w:rsid w:val="009135BC"/>
    <w:rsid w:val="00937DE7"/>
    <w:rsid w:val="00963A2C"/>
    <w:rsid w:val="009A1E2B"/>
    <w:rsid w:val="009C5068"/>
    <w:rsid w:val="00A0173B"/>
    <w:rsid w:val="00A638EC"/>
    <w:rsid w:val="00A94C93"/>
    <w:rsid w:val="00AA133F"/>
    <w:rsid w:val="00AB53FC"/>
    <w:rsid w:val="00AC0808"/>
    <w:rsid w:val="00AC4F65"/>
    <w:rsid w:val="00AC50C6"/>
    <w:rsid w:val="00AD460A"/>
    <w:rsid w:val="00AF1A50"/>
    <w:rsid w:val="00B37F90"/>
    <w:rsid w:val="00B54AF7"/>
    <w:rsid w:val="00B73AF1"/>
    <w:rsid w:val="00BD1503"/>
    <w:rsid w:val="00BE0195"/>
    <w:rsid w:val="00C224A2"/>
    <w:rsid w:val="00C2798A"/>
    <w:rsid w:val="00C31865"/>
    <w:rsid w:val="00C527D3"/>
    <w:rsid w:val="00C55B1A"/>
    <w:rsid w:val="00C568D6"/>
    <w:rsid w:val="00C73732"/>
    <w:rsid w:val="00C9055A"/>
    <w:rsid w:val="00CA0D7D"/>
    <w:rsid w:val="00CA3B6D"/>
    <w:rsid w:val="00CA74A9"/>
    <w:rsid w:val="00D5350B"/>
    <w:rsid w:val="00D66465"/>
    <w:rsid w:val="00D81DB6"/>
    <w:rsid w:val="00DD3428"/>
    <w:rsid w:val="00E37D87"/>
    <w:rsid w:val="00E4074B"/>
    <w:rsid w:val="00E47FC3"/>
    <w:rsid w:val="00E567C4"/>
    <w:rsid w:val="00E7063F"/>
    <w:rsid w:val="00ED5BFF"/>
    <w:rsid w:val="00EE0B96"/>
    <w:rsid w:val="00F00D0D"/>
    <w:rsid w:val="00F34359"/>
    <w:rsid w:val="00F34B03"/>
    <w:rsid w:val="00F4592A"/>
    <w:rsid w:val="00F8677E"/>
    <w:rsid w:val="00F9069F"/>
    <w:rsid w:val="00F90E8A"/>
    <w:rsid w:val="00FA5D65"/>
    <w:rsid w:val="00FC58C2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C11BC0"/>
  <w15:chartTrackingRefBased/>
  <w15:docId w15:val="{74B77536-B601-4889-915F-422C32E1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pt-PT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Ttulo1">
    <w:name w:val="heading 1"/>
    <w:basedOn w:val="Normal"/>
    <w:next w:val="Normal"/>
    <w:link w:val="Ttulo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1"/>
    <w:qFormat/>
    <w:rsid w:val="00870B1A"/>
    <w:pPr>
      <w:keepNext/>
      <w:keepLines/>
      <w:spacing w:after="60"/>
      <w:ind w:left="74" w:right="74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1"/>
    <w:rsid w:val="00870B1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link w:val="Ttulo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Lista7Colorida-nfase1">
    <w:name w:val="List Table 7 Colorful Accent 1"/>
    <w:basedOn w:val="Tabe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-nfase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1Clara-nfase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Rodap">
    <w:name w:val="footer"/>
    <w:basedOn w:val="Normal"/>
    <w:link w:val="RodapChar"/>
    <w:uiPriority w:val="2"/>
    <w:pPr>
      <w:spacing w:before="0"/>
    </w:pPr>
  </w:style>
  <w:style w:type="character" w:customStyle="1" w:styleId="RodapChar">
    <w:name w:val="Rodapé Char"/>
    <w:basedOn w:val="Fontepargpadro"/>
    <w:link w:val="Rodap"/>
    <w:uiPriority w:val="2"/>
  </w:style>
  <w:style w:type="table" w:customStyle="1" w:styleId="Sembordas">
    <w:name w:val="Sem bordas"/>
    <w:basedOn w:val="Tabelanormal"/>
    <w:uiPriority w:val="99"/>
    <w:pPr>
      <w:spacing w:after="0" w:line="240" w:lineRule="auto"/>
    </w:pPr>
    <w:tblPr/>
  </w:style>
  <w:style w:type="table" w:styleId="TabeladeGrade1Clara-nfase1">
    <w:name w:val="Grid Table 1 Light Accent 1"/>
    <w:aliases w:val="Sample questionnaires table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TabeladeGrade2-nfase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esdecontato">
    <w:name w:val="Informações de contat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TabeladeGrade3-nfase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1Clara-nfase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Assinatura">
    <w:name w:val="Signature"/>
    <w:basedOn w:val="Normal"/>
    <w:link w:val="Assinatura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AssinaturaChar">
    <w:name w:val="Assinatura Char"/>
    <w:basedOn w:val="Fontepargpadro"/>
    <w:link w:val="Assinatura"/>
    <w:uiPriority w:val="1"/>
    <w:rsid w:val="006E67C4"/>
    <w:rPr>
      <w:kern w:val="0"/>
      <w:sz w:val="16"/>
      <w:szCs w:val="16"/>
      <w14:ligatures w14:val="none"/>
    </w:rPr>
  </w:style>
  <w:style w:type="paragraph" w:customStyle="1" w:styleId="Assinar">
    <w:name w:val="Assinar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nhamentodireita">
    <w:name w:val="Alinhamento à direita"/>
    <w:basedOn w:val="Normal"/>
    <w:uiPriority w:val="1"/>
    <w:qFormat/>
    <w:pPr>
      <w:jc w:val="right"/>
    </w:pPr>
  </w:style>
  <w:style w:type="table" w:styleId="TabeladeGrade1Clara-nfase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ommarcadores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nfaseIntensa">
    <w:name w:val="Intense Emphasis"/>
    <w:basedOn w:val="Fontepargpadro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54FA"/>
    <w:rPr>
      <w:i/>
      <w:iCs/>
      <w:color w:val="355D7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Fontepargpadro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fase">
    <w:name w:val="Emphasis"/>
    <w:basedOn w:val="Fontepargpadro"/>
    <w:uiPriority w:val="20"/>
    <w:rsid w:val="005B2EAF"/>
    <w:rPr>
      <w:i/>
      <w:iCs/>
      <w:color w:val="595959" w:themeColor="text1" w:themeTint="A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4B0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B0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rsid w:val="00F00D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DB6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in\AppData\Roaming\Microsoft\Templates\Plano%20de%20marketing%20t&#225;tic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C5EC9CEFCC454582CD7D67E59ADA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9DD8E3-CF0E-4916-85D1-391E32143841}"/>
      </w:docPartPr>
      <w:docPartBody>
        <w:p w:rsidR="0066075E" w:rsidRDefault="002A5728">
          <w:pPr>
            <w:pStyle w:val="11C5EC9CEFCC454582CD7D67E59ADAC9"/>
          </w:pPr>
          <w:r w:rsidRPr="00870B1A">
            <w:rPr>
              <w:lang w:bidi="pt-BR"/>
            </w:rPr>
            <w:t>Versão</w:t>
          </w:r>
        </w:p>
      </w:docPartBody>
    </w:docPart>
    <w:docPart>
      <w:docPartPr>
        <w:name w:val="17A4FB48D4964BC48588FBE2D611A0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526B69-E6FE-443A-B7CE-566E5164B54E}"/>
      </w:docPartPr>
      <w:docPartBody>
        <w:p w:rsidR="0066075E" w:rsidRDefault="002A5728">
          <w:pPr>
            <w:pStyle w:val="17A4FB48D4964BC48588FBE2D611A06D"/>
          </w:pPr>
          <w:r w:rsidRPr="00870B1A">
            <w:rPr>
              <w:lang w:bidi="pt-BR"/>
            </w:rPr>
            <w:t>Data</w:t>
          </w:r>
        </w:p>
      </w:docPartBody>
    </w:docPart>
    <w:docPart>
      <w:docPartPr>
        <w:name w:val="D1E059A26B1C45D99AEFF7E7469918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DB805-A76D-4665-BAE1-6A046984722D}"/>
      </w:docPartPr>
      <w:docPartBody>
        <w:p w:rsidR="0066075E" w:rsidRDefault="002A5728">
          <w:pPr>
            <w:pStyle w:val="D1E059A26B1C45D99AEFF7E746991851"/>
          </w:pPr>
          <w:r w:rsidRPr="00870B1A">
            <w:rPr>
              <w:lang w:bidi="pt-BR"/>
            </w:rPr>
            <w:t>Plano Tático de Marketing</w:t>
          </w:r>
        </w:p>
      </w:docPartBody>
    </w:docPart>
    <w:docPart>
      <w:docPartPr>
        <w:name w:val="C625B885E9E44A638B7DD25917A99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187DF7-3DCD-44D6-BBC7-62F36EBB7D89}"/>
      </w:docPartPr>
      <w:docPartBody>
        <w:p w:rsidR="0066075E" w:rsidRDefault="002A5728">
          <w:pPr>
            <w:pStyle w:val="C625B885E9E44A638B7DD25917A99786"/>
          </w:pPr>
          <w:r w:rsidRPr="00870B1A">
            <w:rPr>
              <w:lang w:bidi="pt-BR"/>
            </w:rPr>
            <w:t>Subtítulo do documento</w:t>
          </w:r>
        </w:p>
      </w:docPartBody>
    </w:docPart>
    <w:docPart>
      <w:docPartPr>
        <w:name w:val="E7CA4F3715C544D8B76C5F4E9F35C8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01564-58CB-444A-8612-00C118B3CECA}"/>
      </w:docPartPr>
      <w:docPartBody>
        <w:p w:rsidR="0066075E" w:rsidRDefault="002A5728">
          <w:pPr>
            <w:pStyle w:val="E7CA4F3715C544D8B76C5F4E9F35C868"/>
          </w:pPr>
          <w:r w:rsidRPr="00870B1A">
            <w:rPr>
              <w:lang w:bidi="pt-BR"/>
            </w:rPr>
            <w:t>Plano Tático de Marketing</w:t>
          </w:r>
        </w:p>
      </w:docPartBody>
    </w:docPart>
    <w:docPart>
      <w:docPartPr>
        <w:name w:val="77C0579D450F4376BA48F8CC91BD1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B06BEB-A0FC-43C4-8E78-83F5061AC62F}"/>
      </w:docPartPr>
      <w:docPartBody>
        <w:p w:rsidR="0066075E" w:rsidRDefault="002A5728">
          <w:pPr>
            <w:pStyle w:val="77C0579D450F4376BA48F8CC91BD1923"/>
          </w:pPr>
          <w:r w:rsidRPr="00870B1A">
            <w:rPr>
              <w:lang w:bidi="pt-BR"/>
            </w:rPr>
            <w:t>Nome</w:t>
          </w:r>
        </w:p>
      </w:docPartBody>
    </w:docPart>
    <w:docPart>
      <w:docPartPr>
        <w:name w:val="148AA3715BDD40828C3635141F3D2A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AD206C-60D1-419D-BC07-F8A692755AE4}"/>
      </w:docPartPr>
      <w:docPartBody>
        <w:p w:rsidR="0066075E" w:rsidRDefault="002A5728">
          <w:pPr>
            <w:pStyle w:val="148AA3715BDD40828C3635141F3D2A87"/>
          </w:pPr>
          <w:r w:rsidRPr="00870B1A">
            <w:rPr>
              <w:lang w:bidi="pt-BR"/>
            </w:rPr>
            <w:t>Defina sua oferta direcionada.</w:t>
          </w:r>
        </w:p>
      </w:docPartBody>
    </w:docPart>
    <w:docPart>
      <w:docPartPr>
        <w:name w:val="DF8E9C17E4CE467EACCA49CFA59746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CA0D8-AFF5-460B-81B3-7BAF8B675FA0}"/>
      </w:docPartPr>
      <w:docPartBody>
        <w:p w:rsidR="0066075E" w:rsidRDefault="002A5728">
          <w:pPr>
            <w:pStyle w:val="DF8E9C17E4CE467EACCA49CFA597463A"/>
          </w:pPr>
          <w:r w:rsidRPr="00870B1A">
            <w:rPr>
              <w:lang w:bidi="pt-BR"/>
            </w:rPr>
            <w:t>Processo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7B"/>
    <w:rsid w:val="002A5728"/>
    <w:rsid w:val="0066075E"/>
    <w:rsid w:val="006A1D7B"/>
    <w:rsid w:val="00E167BD"/>
    <w:rsid w:val="00E74126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1C5EC9CEFCC454582CD7D67E59ADAC9">
    <w:name w:val="11C5EC9CEFCC454582CD7D67E59ADAC9"/>
  </w:style>
  <w:style w:type="paragraph" w:customStyle="1" w:styleId="17A4FB48D4964BC48588FBE2D611A06D">
    <w:name w:val="17A4FB48D4964BC48588FBE2D611A06D"/>
  </w:style>
  <w:style w:type="paragraph" w:customStyle="1" w:styleId="D1E059A26B1C45D99AEFF7E746991851">
    <w:name w:val="D1E059A26B1C45D99AEFF7E746991851"/>
  </w:style>
  <w:style w:type="paragraph" w:customStyle="1" w:styleId="C625B885E9E44A638B7DD25917A99786">
    <w:name w:val="C625B885E9E44A638B7DD25917A99786"/>
  </w:style>
  <w:style w:type="paragraph" w:customStyle="1" w:styleId="E7CA4F3715C544D8B76C5F4E9F35C868">
    <w:name w:val="E7CA4F3715C544D8B76C5F4E9F35C868"/>
  </w:style>
  <w:style w:type="character" w:styleId="nfase">
    <w:name w:val="Emphasis"/>
    <w:basedOn w:val="Fontepargpadro"/>
    <w:uiPriority w:val="20"/>
    <w:rPr>
      <w:i/>
      <w:iCs/>
      <w:color w:val="595959" w:themeColor="text1" w:themeTint="A6"/>
    </w:rPr>
  </w:style>
  <w:style w:type="paragraph" w:customStyle="1" w:styleId="77C0579D450F4376BA48F8CC91BD1923">
    <w:name w:val="77C0579D450F4376BA48F8CC91BD1923"/>
  </w:style>
  <w:style w:type="paragraph" w:customStyle="1" w:styleId="148AA3715BDD40828C3635141F3D2A87">
    <w:name w:val="148AA3715BDD40828C3635141F3D2A87"/>
  </w:style>
  <w:style w:type="paragraph" w:customStyle="1" w:styleId="DF8E9C17E4CE467EACCA49CFA597463A">
    <w:name w:val="DF8E9C17E4CE467EACCA49CFA597463A"/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MAR/2022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marketing tático de negócios.dotx</Template>
  <TotalTime>168</TotalTime>
  <Pages>4</Pages>
  <Words>736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PREVENÇÃO DE diabetes</dc:subject>
  <dc:creator>Jacinto Xavier</dc:creator>
  <cp:keywords>PLANO DE PROJETO</cp:keywords>
  <cp:lastModifiedBy>Jacinto Xavier</cp:lastModifiedBy>
  <cp:revision>98</cp:revision>
  <dcterms:created xsi:type="dcterms:W3CDTF">2022-03-09T22:57:00Z</dcterms:created>
  <dcterms:modified xsi:type="dcterms:W3CDTF">2022-03-12T13:24:00Z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